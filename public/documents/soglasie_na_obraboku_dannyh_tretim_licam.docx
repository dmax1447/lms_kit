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53" w:rsidRPr="00B41DAC" w:rsidRDefault="00870C53" w:rsidP="00B41DAC">
      <w:pPr>
        <w:ind w:firstLine="567"/>
        <w:jc w:val="both"/>
        <w:rPr>
          <w:rFonts w:ascii="Arial" w:hAnsi="Arial" w:cs="Arial"/>
          <w:sz w:val="16"/>
          <w:szCs w:val="22"/>
        </w:rPr>
      </w:pPr>
      <w:r w:rsidRPr="00B41DAC">
        <w:rPr>
          <w:rFonts w:ascii="Arial" w:hAnsi="Arial" w:cs="Arial"/>
          <w:sz w:val="16"/>
          <w:szCs w:val="22"/>
        </w:rPr>
        <w:t>Согласие на обработк</w:t>
      </w:r>
      <w:r w:rsidR="00B41DAC" w:rsidRPr="00B41DAC">
        <w:rPr>
          <w:rFonts w:ascii="Arial" w:hAnsi="Arial" w:cs="Arial"/>
          <w:sz w:val="16"/>
          <w:szCs w:val="22"/>
        </w:rPr>
        <w:t>у и передачу</w:t>
      </w:r>
      <w:r w:rsidRPr="00B41DAC">
        <w:rPr>
          <w:rFonts w:ascii="Arial" w:hAnsi="Arial" w:cs="Arial"/>
          <w:sz w:val="16"/>
          <w:szCs w:val="22"/>
        </w:rPr>
        <w:t xml:space="preserve"> персональных данных третьим лицам (другим организациям) в целях:</w:t>
      </w:r>
    </w:p>
    <w:p w:rsidR="007D4A2C" w:rsidRPr="007D4A2C" w:rsidRDefault="007D4A2C" w:rsidP="007D4A2C">
      <w:pPr>
        <w:rPr>
          <w:rFonts w:ascii="Arial" w:hAnsi="Arial" w:cs="Arial"/>
          <w:sz w:val="18"/>
          <w:szCs w:val="22"/>
        </w:rPr>
      </w:pPr>
    </w:p>
    <w:p w:rsidR="00870C53" w:rsidRPr="007D4A2C" w:rsidRDefault="00870C53" w:rsidP="007D4A2C">
      <w:pPr>
        <w:numPr>
          <w:ilvl w:val="0"/>
          <w:numId w:val="19"/>
        </w:numPr>
        <w:rPr>
          <w:rFonts w:ascii="Arial" w:hAnsi="Arial" w:cs="Arial"/>
          <w:sz w:val="16"/>
          <w:szCs w:val="22"/>
        </w:rPr>
      </w:pPr>
      <w:r w:rsidRPr="007D4A2C">
        <w:rPr>
          <w:rFonts w:ascii="Arial" w:hAnsi="Arial" w:cs="Arial"/>
          <w:sz w:val="16"/>
          <w:szCs w:val="22"/>
        </w:rPr>
        <w:t>исполнения условий договоров.</w:t>
      </w:r>
    </w:p>
    <w:p w:rsidR="00870C53" w:rsidRPr="007D4A2C" w:rsidRDefault="00870C53" w:rsidP="00870C53">
      <w:pPr>
        <w:rPr>
          <w:rFonts w:ascii="Arial" w:hAnsi="Arial" w:cs="Arial"/>
          <w:sz w:val="16"/>
          <w:szCs w:val="22"/>
        </w:rPr>
      </w:pPr>
    </w:p>
    <w:p w:rsidR="00870C53" w:rsidRPr="007D4A2C" w:rsidRDefault="00870C53" w:rsidP="009C4D5B">
      <w:pPr>
        <w:ind w:firstLine="567"/>
        <w:jc w:val="both"/>
        <w:rPr>
          <w:rFonts w:ascii="Arial" w:hAnsi="Arial" w:cs="Arial"/>
          <w:sz w:val="16"/>
          <w:szCs w:val="22"/>
        </w:rPr>
      </w:pPr>
      <w:r w:rsidRPr="007D4A2C">
        <w:rPr>
          <w:rFonts w:ascii="Arial" w:hAnsi="Arial" w:cs="Arial"/>
          <w:sz w:val="16"/>
          <w:szCs w:val="22"/>
        </w:rPr>
        <w:t>Перечень персональные данны</w:t>
      </w:r>
      <w:r w:rsidR="00D26E35" w:rsidRPr="007D4A2C">
        <w:rPr>
          <w:rFonts w:ascii="Arial" w:hAnsi="Arial" w:cs="Arial"/>
          <w:sz w:val="16"/>
          <w:szCs w:val="22"/>
        </w:rPr>
        <w:t>х</w:t>
      </w:r>
      <w:r w:rsidRPr="007D4A2C">
        <w:rPr>
          <w:rFonts w:ascii="Arial" w:hAnsi="Arial" w:cs="Arial"/>
          <w:sz w:val="16"/>
          <w:szCs w:val="22"/>
        </w:rPr>
        <w:t xml:space="preserve">, в отношении которых оформлено данное согласие: </w:t>
      </w:r>
      <w:r w:rsidR="009C4D5B" w:rsidRPr="007D4A2C">
        <w:rPr>
          <w:rFonts w:ascii="Arial" w:hAnsi="Arial" w:cs="Arial"/>
          <w:sz w:val="16"/>
          <w:szCs w:val="22"/>
        </w:rPr>
        <w:t>данные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p>
    <w:p w:rsidR="00870C53" w:rsidRPr="007D4A2C" w:rsidRDefault="00870C53" w:rsidP="009C4D5B">
      <w:pPr>
        <w:spacing w:line="360" w:lineRule="auto"/>
        <w:ind w:left="720"/>
        <w:jc w:val="both"/>
        <w:rPr>
          <w:rFonts w:ascii="Arial" w:hAnsi="Arial" w:cs="Arial"/>
          <w:sz w:val="16"/>
          <w:szCs w:val="22"/>
        </w:rPr>
      </w:pPr>
      <w:r w:rsidRPr="007D4A2C">
        <w:rPr>
          <w:rFonts w:ascii="Arial" w:hAnsi="Arial" w:cs="Arial"/>
          <w:sz w:val="16"/>
          <w:szCs w:val="22"/>
        </w:rPr>
        <w:t>К персональным данным имеют доступ:</w:t>
      </w:r>
    </w:p>
    <w:p w:rsidR="00870C53" w:rsidRPr="007D4A2C" w:rsidRDefault="00870C53" w:rsidP="000218D3">
      <w:pPr>
        <w:numPr>
          <w:ilvl w:val="0"/>
          <w:numId w:val="19"/>
        </w:numPr>
        <w:spacing w:line="360" w:lineRule="auto"/>
        <w:rPr>
          <w:rFonts w:ascii="Arial" w:hAnsi="Arial" w:cs="Arial"/>
          <w:sz w:val="16"/>
          <w:szCs w:val="22"/>
        </w:rPr>
      </w:pPr>
      <w:r w:rsidRPr="007D4A2C">
        <w:rPr>
          <w:rFonts w:ascii="Arial" w:hAnsi="Arial" w:cs="Arial"/>
          <w:sz w:val="16"/>
          <w:szCs w:val="22"/>
        </w:rPr>
        <w:t xml:space="preserve">сотрудники </w:t>
      </w:r>
      <w:r w:rsidR="000218D3" w:rsidRPr="007D4A2C">
        <w:rPr>
          <w:rFonts w:ascii="Arial" w:hAnsi="Arial" w:cs="Arial"/>
          <w:sz w:val="16"/>
          <w:szCs w:val="22"/>
        </w:rPr>
        <w:t>Негосударственного образовательного частного учреждения высшего образования "Московский финансово-промышленный университет "Синергия";</w:t>
      </w:r>
    </w:p>
    <w:p w:rsidR="009C4D5B" w:rsidRPr="007D4A2C" w:rsidRDefault="009C4D5B" w:rsidP="000218D3">
      <w:pPr>
        <w:numPr>
          <w:ilvl w:val="0"/>
          <w:numId w:val="19"/>
        </w:numPr>
        <w:spacing w:line="360" w:lineRule="auto"/>
        <w:rPr>
          <w:rFonts w:ascii="Arial" w:hAnsi="Arial" w:cs="Arial"/>
          <w:sz w:val="16"/>
          <w:szCs w:val="22"/>
        </w:rPr>
      </w:pPr>
      <w:r w:rsidRPr="007D4A2C">
        <w:rPr>
          <w:rFonts w:ascii="Arial" w:hAnsi="Arial" w:cs="Arial"/>
          <w:sz w:val="16"/>
          <w:szCs w:val="22"/>
        </w:rPr>
        <w:t>сотрудники сторонних компаний и организаций, которые могут передаваться персональные данные с целью исполнения договора.</w:t>
      </w:r>
    </w:p>
    <w:p w:rsidR="000218D3" w:rsidRPr="007D4A2C" w:rsidRDefault="00B41DAC" w:rsidP="007C6682">
      <w:pPr>
        <w:rPr>
          <w:rFonts w:ascii="Arial" w:hAnsi="Arial" w:cs="Arial"/>
          <w:sz w:val="16"/>
          <w:szCs w:val="22"/>
        </w:rPr>
      </w:pPr>
      <w:r>
        <w:rPr>
          <w:rFonts w:ascii="Arial" w:hAnsi="Arial" w:cs="Arial"/>
          <w:sz w:val="16"/>
          <w:szCs w:val="22"/>
        </w:rPr>
        <w:t>П</w:t>
      </w:r>
      <w:r w:rsidR="000218D3" w:rsidRPr="007D4A2C">
        <w:rPr>
          <w:rFonts w:ascii="Arial" w:hAnsi="Arial" w:cs="Arial"/>
          <w:sz w:val="16"/>
          <w:szCs w:val="22"/>
        </w:rPr>
        <w:t>ерсональные данные в предусмотренных законодательством РФ пределах могут передаваться представителям государственных органов РФ, органов местного</w:t>
      </w:r>
      <w:r w:rsidR="007C6682" w:rsidRPr="007D4A2C">
        <w:rPr>
          <w:rFonts w:ascii="Arial" w:hAnsi="Arial" w:cs="Arial"/>
          <w:sz w:val="16"/>
          <w:szCs w:val="22"/>
        </w:rPr>
        <w:t xml:space="preserve"> </w:t>
      </w:r>
      <w:r w:rsidR="000218D3" w:rsidRPr="007D4A2C">
        <w:rPr>
          <w:rFonts w:ascii="Arial" w:hAnsi="Arial" w:cs="Arial"/>
          <w:sz w:val="16"/>
          <w:szCs w:val="22"/>
        </w:rPr>
        <w:t>самоуправления, военных комиссариатов и др. для решения</w:t>
      </w:r>
      <w:r w:rsidR="007C6682" w:rsidRPr="007D4A2C">
        <w:rPr>
          <w:rFonts w:ascii="Arial" w:hAnsi="Arial" w:cs="Arial"/>
          <w:sz w:val="16"/>
          <w:szCs w:val="22"/>
        </w:rPr>
        <w:t xml:space="preserve"> задач, связанных с обучением в </w:t>
      </w:r>
      <w:r w:rsidR="000218D3" w:rsidRPr="007D4A2C">
        <w:rPr>
          <w:rFonts w:ascii="Arial" w:hAnsi="Arial" w:cs="Arial"/>
          <w:sz w:val="16"/>
          <w:szCs w:val="22"/>
        </w:rPr>
        <w:t>Университете.</w:t>
      </w:r>
    </w:p>
    <w:p w:rsidR="00870C53" w:rsidRPr="007D4A2C" w:rsidRDefault="00870C53" w:rsidP="00870C53">
      <w:pPr>
        <w:rPr>
          <w:rFonts w:ascii="Arial" w:hAnsi="Arial" w:cs="Arial"/>
          <w:sz w:val="16"/>
          <w:szCs w:val="22"/>
        </w:rPr>
      </w:pPr>
      <w:r w:rsidRPr="007D4A2C">
        <w:rPr>
          <w:rFonts w:ascii="Arial" w:hAnsi="Arial" w:cs="Arial"/>
          <w:sz w:val="16"/>
          <w:szCs w:val="22"/>
        </w:rPr>
        <w:t>Действия с персональными данными в процессе их обработки включают в себя:</w:t>
      </w:r>
    </w:p>
    <w:p w:rsidR="007D4A2C" w:rsidRPr="007D4A2C" w:rsidRDefault="007D4A2C" w:rsidP="00870C53">
      <w:pPr>
        <w:numPr>
          <w:ilvl w:val="0"/>
          <w:numId w:val="19"/>
        </w:numPr>
        <w:spacing w:line="276" w:lineRule="auto"/>
        <w:rPr>
          <w:rFonts w:ascii="Arial" w:hAnsi="Arial" w:cs="Arial"/>
          <w:sz w:val="16"/>
          <w:szCs w:val="22"/>
        </w:rPr>
        <w:sectPr w:rsidR="007D4A2C" w:rsidRPr="007D4A2C" w:rsidSect="007D4A2C">
          <w:pgSz w:w="11906" w:h="16838"/>
          <w:pgMar w:top="720" w:right="720" w:bottom="720" w:left="720" w:header="142" w:footer="708" w:gutter="0"/>
          <w:cols w:space="708"/>
          <w:docGrid w:linePitch="360"/>
        </w:sectPr>
      </w:pP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lastRenderedPageBreak/>
        <w:t>сбор;</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запись;</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систематизацию;</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накопление;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хранение;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lastRenderedPageBreak/>
        <w:t>уточнение (обновление, изменение);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извлечение;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использование;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 xml:space="preserve">передачу (предоставление, </w:t>
      </w:r>
      <w:r w:rsidRPr="007D4A2C">
        <w:rPr>
          <w:rFonts w:ascii="Arial" w:hAnsi="Arial" w:cs="Arial"/>
          <w:sz w:val="16"/>
          <w:szCs w:val="22"/>
        </w:rPr>
        <w:lastRenderedPageBreak/>
        <w:t>доступ);</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блокирование;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удаление;</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уничтожение.</w:t>
      </w:r>
    </w:p>
    <w:p w:rsidR="007D4A2C" w:rsidRDefault="007D4A2C" w:rsidP="00870C53">
      <w:pPr>
        <w:rPr>
          <w:rFonts w:ascii="Arial" w:hAnsi="Arial" w:cs="Arial"/>
          <w:sz w:val="16"/>
          <w:szCs w:val="22"/>
        </w:rPr>
        <w:sectPr w:rsidR="007D4A2C" w:rsidSect="007D4A2C">
          <w:type w:val="continuous"/>
          <w:pgSz w:w="11906" w:h="16838"/>
          <w:pgMar w:top="720" w:right="720" w:bottom="720" w:left="720" w:header="708" w:footer="708" w:gutter="0"/>
          <w:cols w:num="3" w:space="708"/>
          <w:docGrid w:linePitch="360"/>
        </w:sectPr>
      </w:pPr>
    </w:p>
    <w:p w:rsidR="00870C53" w:rsidRPr="007D4A2C" w:rsidRDefault="00B41DAC" w:rsidP="00870C53">
      <w:pPr>
        <w:rPr>
          <w:rFonts w:ascii="Arial" w:hAnsi="Arial" w:cs="Arial"/>
          <w:sz w:val="16"/>
          <w:szCs w:val="22"/>
        </w:rPr>
      </w:pPr>
      <w:r>
        <w:rPr>
          <w:rFonts w:ascii="Arial" w:hAnsi="Arial" w:cs="Arial"/>
          <w:sz w:val="16"/>
          <w:szCs w:val="22"/>
        </w:rPr>
        <w:lastRenderedPageBreak/>
        <w:t>П</w:t>
      </w:r>
      <w:r w:rsidR="00870C53" w:rsidRPr="007D4A2C">
        <w:rPr>
          <w:rFonts w:ascii="Arial" w:hAnsi="Arial" w:cs="Arial"/>
          <w:sz w:val="16"/>
          <w:szCs w:val="22"/>
        </w:rPr>
        <w:t>ерсональные данные обрабатываются:</w:t>
      </w:r>
    </w:p>
    <w:p w:rsidR="00870C53" w:rsidRPr="007D4A2C" w:rsidRDefault="00870C53" w:rsidP="009C4D5B">
      <w:pPr>
        <w:numPr>
          <w:ilvl w:val="0"/>
          <w:numId w:val="19"/>
        </w:numPr>
        <w:spacing w:line="276" w:lineRule="auto"/>
        <w:rPr>
          <w:rFonts w:ascii="Arial" w:hAnsi="Arial" w:cs="Arial"/>
          <w:sz w:val="16"/>
          <w:szCs w:val="22"/>
        </w:rPr>
      </w:pPr>
      <w:r w:rsidRPr="007D4A2C">
        <w:rPr>
          <w:rFonts w:ascii="Arial" w:hAnsi="Arial" w:cs="Arial"/>
          <w:sz w:val="16"/>
          <w:szCs w:val="22"/>
        </w:rPr>
        <w:t>с использованием средств автоматизации или без использования таких средств;</w:t>
      </w:r>
    </w:p>
    <w:p w:rsidR="009C4D5B" w:rsidRPr="007D4A2C" w:rsidRDefault="009C4D5B" w:rsidP="009C4D5B">
      <w:pPr>
        <w:numPr>
          <w:ilvl w:val="0"/>
          <w:numId w:val="19"/>
        </w:numPr>
        <w:spacing w:line="276" w:lineRule="auto"/>
        <w:rPr>
          <w:rFonts w:ascii="Arial" w:hAnsi="Arial" w:cs="Arial"/>
          <w:sz w:val="16"/>
          <w:szCs w:val="22"/>
        </w:rPr>
      </w:pPr>
      <w:r w:rsidRPr="007D4A2C">
        <w:rPr>
          <w:rFonts w:ascii="Arial" w:hAnsi="Arial" w:cs="Arial"/>
          <w:sz w:val="16"/>
          <w:szCs w:val="22"/>
        </w:rPr>
        <w:t>с передачей по сетям связи общего доступа.</w:t>
      </w:r>
    </w:p>
    <w:p w:rsidR="007D4A2C" w:rsidRPr="007D4A2C" w:rsidRDefault="007D4A2C" w:rsidP="00870C53">
      <w:pPr>
        <w:rPr>
          <w:rFonts w:ascii="Arial" w:hAnsi="Arial" w:cs="Arial"/>
          <w:sz w:val="16"/>
          <w:szCs w:val="22"/>
        </w:rPr>
        <w:sectPr w:rsidR="007D4A2C" w:rsidRPr="007D4A2C" w:rsidSect="007D4A2C">
          <w:type w:val="continuous"/>
          <w:pgSz w:w="11906" w:h="16838"/>
          <w:pgMar w:top="720" w:right="720" w:bottom="720" w:left="720" w:header="708" w:footer="708" w:gutter="0"/>
          <w:cols w:space="708"/>
          <w:docGrid w:linePitch="360"/>
        </w:sectPr>
      </w:pPr>
    </w:p>
    <w:p w:rsidR="00870C53" w:rsidRPr="007D4A2C" w:rsidRDefault="005820F8" w:rsidP="000B760F">
      <w:pPr>
        <w:ind w:firstLine="567"/>
        <w:jc w:val="both"/>
        <w:rPr>
          <w:rFonts w:ascii="Arial" w:hAnsi="Arial" w:cs="Arial"/>
          <w:sz w:val="16"/>
          <w:szCs w:val="22"/>
        </w:rPr>
      </w:pPr>
      <w:r w:rsidRPr="007D4A2C">
        <w:rPr>
          <w:rFonts w:ascii="Arial" w:hAnsi="Arial" w:cs="Arial"/>
          <w:sz w:val="16"/>
          <w:szCs w:val="22"/>
        </w:rPr>
        <w:lastRenderedPageBreak/>
        <w:t xml:space="preserve">Согласие действует </w:t>
      </w:r>
      <w:r w:rsidR="007C6682" w:rsidRPr="007D4A2C">
        <w:rPr>
          <w:rFonts w:ascii="Arial" w:hAnsi="Arial" w:cs="Arial"/>
          <w:sz w:val="16"/>
          <w:szCs w:val="22"/>
        </w:rPr>
        <w:t>в течение всего периода обучения в Университете, а также после прекращения обучения в течение срока хранения личного дела, установленного законодательством РФ.</w:t>
      </w:r>
    </w:p>
    <w:p w:rsidR="00870C53" w:rsidRPr="007D4A2C" w:rsidRDefault="00870C53" w:rsidP="000B760F">
      <w:pPr>
        <w:ind w:firstLine="567"/>
        <w:jc w:val="both"/>
        <w:rPr>
          <w:rFonts w:ascii="Arial" w:hAnsi="Arial" w:cs="Arial"/>
          <w:sz w:val="16"/>
          <w:szCs w:val="22"/>
        </w:rPr>
      </w:pPr>
      <w:r w:rsidRPr="007D4A2C">
        <w:rPr>
          <w:rFonts w:ascii="Arial" w:hAnsi="Arial" w:cs="Arial"/>
          <w:sz w:val="16"/>
          <w:szCs w:val="22"/>
        </w:rPr>
        <w:t>Отзыв согласия осуществляется посредством направления Оператору письменного запроса. В случае отзыва согласия Оператор вправе продолжить обработку персональных данных при наличии следующих оснований:</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 xml:space="preserve">обработка персональных данных необходима для исполнения договора, стороной которого либо выгодоприобретателем или </w:t>
      </w:r>
      <w:r w:rsidR="00D26E35" w:rsidRPr="007D4A2C">
        <w:rPr>
          <w:rFonts w:ascii="Arial" w:hAnsi="Arial" w:cs="Arial"/>
          <w:sz w:val="16"/>
          <w:szCs w:val="22"/>
        </w:rPr>
        <w:t>поручителем,</w:t>
      </w:r>
      <w:r w:rsidRPr="007D4A2C">
        <w:rPr>
          <w:rFonts w:ascii="Arial" w:hAnsi="Arial" w:cs="Arial"/>
          <w:sz w:val="16"/>
          <w:szCs w:val="22"/>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870C53" w:rsidRPr="007D4A2C"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rsidR="00870C53" w:rsidRDefault="00870C53" w:rsidP="00870C53">
      <w:pPr>
        <w:numPr>
          <w:ilvl w:val="0"/>
          <w:numId w:val="19"/>
        </w:numPr>
        <w:spacing w:line="276" w:lineRule="auto"/>
        <w:rPr>
          <w:rFonts w:ascii="Arial" w:hAnsi="Arial" w:cs="Arial"/>
          <w:sz w:val="16"/>
          <w:szCs w:val="22"/>
        </w:rPr>
      </w:pPr>
      <w:r w:rsidRPr="007D4A2C">
        <w:rPr>
          <w:rFonts w:ascii="Arial" w:hAnsi="Arial" w:cs="Arial"/>
          <w:sz w:val="16"/>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rsidR="00B41DAC" w:rsidRDefault="00B41DAC" w:rsidP="00B41DAC">
      <w:pPr>
        <w:spacing w:line="276" w:lineRule="auto"/>
        <w:rPr>
          <w:rFonts w:ascii="Arial" w:hAnsi="Arial" w:cs="Arial"/>
          <w:sz w:val="16"/>
          <w:szCs w:val="22"/>
        </w:rPr>
      </w:pPr>
    </w:p>
    <w:p w:rsidR="00B41DAC" w:rsidRDefault="00B41DAC" w:rsidP="00B41DAC">
      <w:pPr>
        <w:spacing w:line="276" w:lineRule="auto"/>
        <w:rPr>
          <w:rFonts w:ascii="Arial" w:hAnsi="Arial" w:cs="Arial"/>
          <w:sz w:val="16"/>
          <w:szCs w:val="22"/>
        </w:rPr>
      </w:pPr>
    </w:p>
    <w:p w:rsidR="00B41DAC" w:rsidRDefault="00B41DAC" w:rsidP="00B41DAC">
      <w:pPr>
        <w:spacing w:line="276" w:lineRule="auto"/>
        <w:rPr>
          <w:rFonts w:ascii="Arial" w:hAnsi="Arial" w:cs="Arial"/>
          <w:sz w:val="16"/>
          <w:szCs w:val="22"/>
        </w:rPr>
      </w:pPr>
    </w:p>
    <w:p w:rsidR="00B41DAC" w:rsidRDefault="00B41DAC" w:rsidP="00B41DAC">
      <w:pPr>
        <w:spacing w:line="276" w:lineRule="auto"/>
        <w:rPr>
          <w:rFonts w:ascii="Arial" w:hAnsi="Arial" w:cs="Arial"/>
          <w:sz w:val="16"/>
          <w:szCs w:val="22"/>
        </w:rPr>
      </w:pPr>
    </w:p>
    <w:p w:rsidR="00B41DAC" w:rsidRPr="00B41DAC" w:rsidRDefault="00B41DAC" w:rsidP="00B41DAC">
      <w:pPr>
        <w:rPr>
          <w:rFonts w:ascii="Arial" w:hAnsi="Arial" w:cs="Arial"/>
          <w:sz w:val="16"/>
          <w:szCs w:val="16"/>
        </w:rPr>
      </w:pPr>
      <w:r w:rsidRPr="00B41DAC">
        <w:rPr>
          <w:rFonts w:ascii="Arial" w:hAnsi="Arial" w:cs="Arial"/>
          <w:sz w:val="16"/>
          <w:szCs w:val="16"/>
        </w:rPr>
        <w:t>Достоверность представленных сведений подтверждаю</w:t>
      </w:r>
      <w:r>
        <w:rPr>
          <w:rFonts w:ascii="Arial" w:hAnsi="Arial" w:cs="Arial"/>
          <w:sz w:val="16"/>
          <w:szCs w:val="16"/>
        </w:rPr>
        <w:t>.</w:t>
      </w:r>
    </w:p>
    <w:p w:rsidR="00B41DAC" w:rsidRDefault="00B41DAC" w:rsidP="00B41DAC">
      <w:pPr>
        <w:rPr>
          <w:rFonts w:ascii="Arial" w:hAnsi="Arial" w:cs="Arial"/>
          <w:sz w:val="16"/>
          <w:szCs w:val="16"/>
        </w:rPr>
      </w:pPr>
      <w:r>
        <w:rPr>
          <w:rFonts w:ascii="Arial" w:hAnsi="Arial" w:cs="Arial"/>
          <w:sz w:val="16"/>
          <w:szCs w:val="16"/>
        </w:rPr>
        <w:t xml:space="preserve">Даю согласие на обработку перечисленных </w:t>
      </w:r>
      <w:r w:rsidRPr="00B41DAC">
        <w:rPr>
          <w:rFonts w:ascii="Arial" w:hAnsi="Arial" w:cs="Arial"/>
          <w:b/>
          <w:sz w:val="16"/>
          <w:szCs w:val="16"/>
        </w:rPr>
        <w:t>в заявлении</w:t>
      </w:r>
      <w:r>
        <w:rPr>
          <w:rFonts w:ascii="Arial" w:hAnsi="Arial" w:cs="Arial"/>
          <w:sz w:val="16"/>
          <w:szCs w:val="16"/>
        </w:rPr>
        <w:t> персональных данных в указанных выше целях.       </w:t>
      </w:r>
    </w:p>
    <w:p w:rsidR="00B41DAC" w:rsidRPr="00B41DAC" w:rsidRDefault="00B41DAC" w:rsidP="00B41DAC">
      <w:pPr>
        <w:widowControl/>
        <w:autoSpaceDE/>
        <w:autoSpaceDN/>
        <w:adjustRightInd/>
        <w:jc w:val="both"/>
        <w:rPr>
          <w:color w:val="000000"/>
          <w:sz w:val="24"/>
        </w:rPr>
      </w:pPr>
      <w:r w:rsidRPr="00B41DAC">
        <w:rPr>
          <w:sz w:val="22"/>
          <w:szCs w:val="22"/>
        </w:rPr>
        <w:tab/>
      </w:r>
      <w:r w:rsidRPr="00B41DAC">
        <w:rPr>
          <w:sz w:val="22"/>
          <w:szCs w:val="22"/>
        </w:rPr>
        <w:tab/>
      </w:r>
      <w:r w:rsidRPr="00B41DAC">
        <w:rPr>
          <w:sz w:val="22"/>
          <w:szCs w:val="22"/>
        </w:rPr>
        <w:tab/>
      </w:r>
      <w:r w:rsidRPr="00B41DAC">
        <w:rPr>
          <w:sz w:val="22"/>
          <w:szCs w:val="22"/>
        </w:rPr>
        <w:tab/>
      </w:r>
      <w:r w:rsidRPr="00B41DAC">
        <w:rPr>
          <w:sz w:val="22"/>
          <w:szCs w:val="22"/>
        </w:rPr>
        <w:tab/>
      </w:r>
      <w:r w:rsidRPr="00B41DAC">
        <w:rPr>
          <w:sz w:val="22"/>
          <w:szCs w:val="22"/>
        </w:rPr>
        <w:tab/>
      </w:r>
      <w:r w:rsidRPr="00B41DAC">
        <w:rPr>
          <w:sz w:val="22"/>
          <w:szCs w:val="22"/>
        </w:rPr>
        <w:tab/>
      </w:r>
      <w:r w:rsidRPr="00B41DAC">
        <w:rPr>
          <w:sz w:val="22"/>
          <w:szCs w:val="22"/>
        </w:rPr>
        <w:tab/>
      </w:r>
      <w:r w:rsidRPr="00B41DAC">
        <w:rPr>
          <w:sz w:val="22"/>
          <w:szCs w:val="22"/>
        </w:rPr>
        <w:tab/>
      </w:r>
      <w:r w:rsidRPr="00B41DAC">
        <w:rPr>
          <w:sz w:val="22"/>
          <w:szCs w:val="22"/>
        </w:rPr>
        <w:tab/>
      </w:r>
    </w:p>
    <w:p w:rsidR="007D4A2C" w:rsidRPr="002A27DC" w:rsidRDefault="007D4A2C" w:rsidP="007D4A2C">
      <w:pPr>
        <w:ind w:left="708" w:firstLine="708"/>
        <w:rPr>
          <w:rFonts w:ascii="Arial" w:hAnsi="Arial" w:cs="Arial"/>
          <w:szCs w:val="22"/>
        </w:rPr>
      </w:pPr>
    </w:p>
    <w:p w:rsidR="00BD1715" w:rsidRPr="007D4A2C" w:rsidRDefault="00BD1715" w:rsidP="00BD1715">
      <w:pPr>
        <w:ind w:firstLine="709"/>
        <w:rPr>
          <w:rFonts w:ascii="Arial" w:hAnsi="Arial" w:cs="Arial"/>
          <w:sz w:val="14"/>
          <w:szCs w:val="16"/>
        </w:rPr>
      </w:pPr>
      <w:bookmarkStart w:id="0" w:name="_GoBack"/>
      <w:bookmarkEnd w:id="0"/>
    </w:p>
    <w:sectPr w:rsidR="00BD1715" w:rsidRPr="007D4A2C" w:rsidSect="007D4A2C">
      <w:type w:val="continuous"/>
      <w:pgSz w:w="11906" w:h="16838"/>
      <w:pgMar w:top="1135" w:right="720" w:bottom="426" w:left="720" w:header="8" w:footer="1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39F" w:rsidRDefault="000A039F" w:rsidP="00564AA7">
      <w:r>
        <w:separator/>
      </w:r>
    </w:p>
  </w:endnote>
  <w:endnote w:type="continuationSeparator" w:id="0">
    <w:p w:rsidR="000A039F" w:rsidRDefault="000A039F" w:rsidP="0056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39F" w:rsidRDefault="000A039F" w:rsidP="00564AA7">
      <w:r>
        <w:separator/>
      </w:r>
    </w:p>
  </w:footnote>
  <w:footnote w:type="continuationSeparator" w:id="0">
    <w:p w:rsidR="000A039F" w:rsidRDefault="000A039F" w:rsidP="00564A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8B4"/>
    <w:multiLevelType w:val="hybridMultilevel"/>
    <w:tmpl w:val="AB569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BF65B8"/>
    <w:multiLevelType w:val="hybridMultilevel"/>
    <w:tmpl w:val="9FC03242"/>
    <w:lvl w:ilvl="0" w:tplc="9FB43772">
      <w:start w:val="1"/>
      <w:numFmt w:val="bullet"/>
      <w:pStyle w:val="-"/>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067BB5"/>
    <w:multiLevelType w:val="hybridMultilevel"/>
    <w:tmpl w:val="2FC6273E"/>
    <w:lvl w:ilvl="0" w:tplc="E0B0484C">
      <w:start w:val="1"/>
      <w:numFmt w:val="bullet"/>
      <w:pStyle w:val="2"/>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1101E7"/>
    <w:multiLevelType w:val="multilevel"/>
    <w:tmpl w:val="8A0A353A"/>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25126248"/>
    <w:multiLevelType w:val="multilevel"/>
    <w:tmpl w:val="41748B5C"/>
    <w:lvl w:ilvl="0">
      <w:start w:val="1"/>
      <w:numFmt w:val="decimal"/>
      <w:lvlText w:val="%1 "/>
      <w:lvlJc w:val="left"/>
      <w:pPr>
        <w:tabs>
          <w:tab w:val="num" w:pos="360"/>
        </w:tabs>
        <w:ind w:left="360" w:hanging="360"/>
      </w:pPr>
      <w:rPr>
        <w:rFonts w:ascii="Times New Roman" w:hAnsi="Times New Roman" w:cs="Times New Roman" w:hint="default"/>
        <w:b w:val="0"/>
        <w:sz w:val="24"/>
        <w:szCs w:val="24"/>
      </w:rPr>
    </w:lvl>
    <w:lvl w:ilvl="1">
      <w:start w:val="1"/>
      <w:numFmt w:val="decimal"/>
      <w:pStyle w:val="21"/>
      <w:lvlText w:val="%1.%2"/>
      <w:lvlJc w:val="left"/>
      <w:pPr>
        <w:tabs>
          <w:tab w:val="num" w:pos="576"/>
        </w:tabs>
        <w:ind w:left="576" w:hanging="576"/>
      </w:pPr>
      <w:rPr>
        <w:rFonts w:hint="default"/>
      </w:rPr>
    </w:lvl>
    <w:lvl w:ilvl="2">
      <w:start w:val="1"/>
      <w:numFmt w:val="decimal"/>
      <w:pStyle w:val="30"/>
      <w:lvlText w:val="%1.%2.%3"/>
      <w:lvlJc w:val="left"/>
      <w:pPr>
        <w:tabs>
          <w:tab w:val="num" w:pos="720"/>
        </w:tabs>
        <w:ind w:left="720" w:hanging="720"/>
      </w:pPr>
      <w:rPr>
        <w:rFonts w:hint="default"/>
      </w:rPr>
    </w:lvl>
    <w:lvl w:ilvl="3">
      <w:start w:val="1"/>
      <w:numFmt w:val="decimal"/>
      <w:pStyle w:val="4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96F162A"/>
    <w:multiLevelType w:val="hybridMultilevel"/>
    <w:tmpl w:val="DB7499E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FDA33ED"/>
    <w:multiLevelType w:val="multilevel"/>
    <w:tmpl w:val="C6703DB8"/>
    <w:lvl w:ilvl="0">
      <w:start w:val="1"/>
      <w:numFmt w:val="decimal"/>
      <w:pStyle w:val="Tier1"/>
      <w:lvlText w:val="%1."/>
      <w:lvlJc w:val="left"/>
      <w:pPr>
        <w:ind w:left="0" w:firstLine="0"/>
      </w:pPr>
      <w:rPr>
        <w:rFonts w:hint="default"/>
      </w:rPr>
    </w:lvl>
    <w:lvl w:ilvl="1">
      <w:start w:val="1"/>
      <w:numFmt w:val="decimal"/>
      <w:pStyle w:val="Tier2"/>
      <w:lvlText w:val="%1.%2."/>
      <w:lvlJc w:val="left"/>
      <w:pPr>
        <w:ind w:left="0" w:firstLine="0"/>
      </w:pPr>
      <w:rPr>
        <w:rFonts w:hint="default"/>
      </w:rPr>
    </w:lvl>
    <w:lvl w:ilvl="2">
      <w:start w:val="1"/>
      <w:numFmt w:val="decimal"/>
      <w:pStyle w:val="Tier3"/>
      <w:lvlText w:val="%1.%2.%3."/>
      <w:lvlJc w:val="left"/>
      <w:pPr>
        <w:ind w:left="0" w:firstLine="0"/>
      </w:pPr>
      <w:rPr>
        <w:rFonts w:hint="default"/>
      </w:rPr>
    </w:lvl>
    <w:lvl w:ilvl="3">
      <w:start w:val="1"/>
      <w:numFmt w:val="decimal"/>
      <w:pStyle w:val="Tier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
  </w:num>
  <w:num w:numId="2">
    <w:abstractNumId w:val="5"/>
  </w:num>
  <w:num w:numId="3">
    <w:abstractNumId w:val="5"/>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2"/>
  </w:num>
  <w:num w:numId="14">
    <w:abstractNumId w:val="7"/>
  </w:num>
  <w:num w:numId="15">
    <w:abstractNumId w:val="7"/>
  </w:num>
  <w:num w:numId="16">
    <w:abstractNumId w:val="7"/>
  </w:num>
  <w:num w:numId="17">
    <w:abstractNumId w:val="7"/>
  </w:num>
  <w:num w:numId="18">
    <w:abstractNumId w:val="1"/>
  </w:num>
  <w:num w:numId="1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AC"/>
    <w:rsid w:val="00000653"/>
    <w:rsid w:val="00001436"/>
    <w:rsid w:val="00002BAA"/>
    <w:rsid w:val="000031A2"/>
    <w:rsid w:val="0000383E"/>
    <w:rsid w:val="000041FE"/>
    <w:rsid w:val="00004717"/>
    <w:rsid w:val="0000576F"/>
    <w:rsid w:val="00006764"/>
    <w:rsid w:val="000106C2"/>
    <w:rsid w:val="00010AAA"/>
    <w:rsid w:val="00010C7B"/>
    <w:rsid w:val="00010FD3"/>
    <w:rsid w:val="00011510"/>
    <w:rsid w:val="00011691"/>
    <w:rsid w:val="00015062"/>
    <w:rsid w:val="000160B0"/>
    <w:rsid w:val="0001690A"/>
    <w:rsid w:val="00016C25"/>
    <w:rsid w:val="00016F81"/>
    <w:rsid w:val="000176E7"/>
    <w:rsid w:val="000207E8"/>
    <w:rsid w:val="000218D3"/>
    <w:rsid w:val="00023BC3"/>
    <w:rsid w:val="00023E12"/>
    <w:rsid w:val="00023EB5"/>
    <w:rsid w:val="0002434F"/>
    <w:rsid w:val="000253C1"/>
    <w:rsid w:val="000260F0"/>
    <w:rsid w:val="0002654A"/>
    <w:rsid w:val="00026A6A"/>
    <w:rsid w:val="00027A9C"/>
    <w:rsid w:val="00027EC7"/>
    <w:rsid w:val="00031C0A"/>
    <w:rsid w:val="000336E5"/>
    <w:rsid w:val="00033CBB"/>
    <w:rsid w:val="00033DEC"/>
    <w:rsid w:val="000344FB"/>
    <w:rsid w:val="00034890"/>
    <w:rsid w:val="00034B84"/>
    <w:rsid w:val="00034FAD"/>
    <w:rsid w:val="000359CF"/>
    <w:rsid w:val="0003616A"/>
    <w:rsid w:val="000361BE"/>
    <w:rsid w:val="00036F85"/>
    <w:rsid w:val="00037520"/>
    <w:rsid w:val="00037D91"/>
    <w:rsid w:val="000418D4"/>
    <w:rsid w:val="00041AD5"/>
    <w:rsid w:val="00042241"/>
    <w:rsid w:val="0004283F"/>
    <w:rsid w:val="00044FD7"/>
    <w:rsid w:val="00045B80"/>
    <w:rsid w:val="00045E4A"/>
    <w:rsid w:val="0004621A"/>
    <w:rsid w:val="000468E7"/>
    <w:rsid w:val="000474A2"/>
    <w:rsid w:val="00050931"/>
    <w:rsid w:val="000509D7"/>
    <w:rsid w:val="00051389"/>
    <w:rsid w:val="0005163E"/>
    <w:rsid w:val="0005283F"/>
    <w:rsid w:val="00052A21"/>
    <w:rsid w:val="00052B80"/>
    <w:rsid w:val="00052D88"/>
    <w:rsid w:val="00054E0B"/>
    <w:rsid w:val="000550C0"/>
    <w:rsid w:val="00055CC8"/>
    <w:rsid w:val="00060A50"/>
    <w:rsid w:val="00060E89"/>
    <w:rsid w:val="00063E70"/>
    <w:rsid w:val="00063FA9"/>
    <w:rsid w:val="00064A6C"/>
    <w:rsid w:val="00064D86"/>
    <w:rsid w:val="00065DE4"/>
    <w:rsid w:val="00066449"/>
    <w:rsid w:val="00066BC6"/>
    <w:rsid w:val="0006705C"/>
    <w:rsid w:val="00067A4B"/>
    <w:rsid w:val="000702E2"/>
    <w:rsid w:val="00071CEC"/>
    <w:rsid w:val="000729A5"/>
    <w:rsid w:val="00073FAA"/>
    <w:rsid w:val="00074644"/>
    <w:rsid w:val="00076343"/>
    <w:rsid w:val="0007688B"/>
    <w:rsid w:val="00080A28"/>
    <w:rsid w:val="00080F16"/>
    <w:rsid w:val="000815B4"/>
    <w:rsid w:val="00081EB0"/>
    <w:rsid w:val="00082669"/>
    <w:rsid w:val="000829A4"/>
    <w:rsid w:val="0008325D"/>
    <w:rsid w:val="00084649"/>
    <w:rsid w:val="00084978"/>
    <w:rsid w:val="00084BAF"/>
    <w:rsid w:val="00084FFC"/>
    <w:rsid w:val="0008515C"/>
    <w:rsid w:val="00086338"/>
    <w:rsid w:val="00086549"/>
    <w:rsid w:val="00087364"/>
    <w:rsid w:val="00090B92"/>
    <w:rsid w:val="00090FD8"/>
    <w:rsid w:val="000914F2"/>
    <w:rsid w:val="00091796"/>
    <w:rsid w:val="00091B90"/>
    <w:rsid w:val="00092230"/>
    <w:rsid w:val="000929CB"/>
    <w:rsid w:val="00092D9D"/>
    <w:rsid w:val="000942D7"/>
    <w:rsid w:val="000953D5"/>
    <w:rsid w:val="000956E7"/>
    <w:rsid w:val="00096EE0"/>
    <w:rsid w:val="000975E1"/>
    <w:rsid w:val="00097E5E"/>
    <w:rsid w:val="000A00D4"/>
    <w:rsid w:val="000A00F3"/>
    <w:rsid w:val="000A0209"/>
    <w:rsid w:val="000A039F"/>
    <w:rsid w:val="000A041B"/>
    <w:rsid w:val="000A1E03"/>
    <w:rsid w:val="000A222F"/>
    <w:rsid w:val="000A27F4"/>
    <w:rsid w:val="000A371F"/>
    <w:rsid w:val="000A37F6"/>
    <w:rsid w:val="000B0C04"/>
    <w:rsid w:val="000B0D7C"/>
    <w:rsid w:val="000B1418"/>
    <w:rsid w:val="000B2B79"/>
    <w:rsid w:val="000B349E"/>
    <w:rsid w:val="000B4861"/>
    <w:rsid w:val="000B489C"/>
    <w:rsid w:val="000B4D46"/>
    <w:rsid w:val="000B700E"/>
    <w:rsid w:val="000B760F"/>
    <w:rsid w:val="000B7ADF"/>
    <w:rsid w:val="000C0827"/>
    <w:rsid w:val="000C0E72"/>
    <w:rsid w:val="000C27C8"/>
    <w:rsid w:val="000C336E"/>
    <w:rsid w:val="000C4004"/>
    <w:rsid w:val="000C5F03"/>
    <w:rsid w:val="000C60C4"/>
    <w:rsid w:val="000C68A7"/>
    <w:rsid w:val="000C775B"/>
    <w:rsid w:val="000D0E80"/>
    <w:rsid w:val="000D2A74"/>
    <w:rsid w:val="000D2CE8"/>
    <w:rsid w:val="000D2FEF"/>
    <w:rsid w:val="000D3AD8"/>
    <w:rsid w:val="000D5EFB"/>
    <w:rsid w:val="000D64AF"/>
    <w:rsid w:val="000D6503"/>
    <w:rsid w:val="000D7838"/>
    <w:rsid w:val="000D7B19"/>
    <w:rsid w:val="000E024F"/>
    <w:rsid w:val="000E121D"/>
    <w:rsid w:val="000E12F0"/>
    <w:rsid w:val="000E1FC2"/>
    <w:rsid w:val="000E203C"/>
    <w:rsid w:val="000E3D7B"/>
    <w:rsid w:val="000E4205"/>
    <w:rsid w:val="000E43D1"/>
    <w:rsid w:val="000E4CCE"/>
    <w:rsid w:val="000E4DC7"/>
    <w:rsid w:val="000E4DE2"/>
    <w:rsid w:val="000E7152"/>
    <w:rsid w:val="000F07AF"/>
    <w:rsid w:val="000F0F97"/>
    <w:rsid w:val="000F1063"/>
    <w:rsid w:val="000F28BF"/>
    <w:rsid w:val="000F2C8E"/>
    <w:rsid w:val="000F2D00"/>
    <w:rsid w:val="000F2D34"/>
    <w:rsid w:val="000F32DE"/>
    <w:rsid w:val="000F34D8"/>
    <w:rsid w:val="000F4311"/>
    <w:rsid w:val="000F5935"/>
    <w:rsid w:val="000F5A83"/>
    <w:rsid w:val="000F697A"/>
    <w:rsid w:val="000F7E19"/>
    <w:rsid w:val="000F7EF3"/>
    <w:rsid w:val="00101641"/>
    <w:rsid w:val="0010171F"/>
    <w:rsid w:val="0010211D"/>
    <w:rsid w:val="001031F5"/>
    <w:rsid w:val="001039D1"/>
    <w:rsid w:val="001045A8"/>
    <w:rsid w:val="001045F6"/>
    <w:rsid w:val="0010469B"/>
    <w:rsid w:val="00106047"/>
    <w:rsid w:val="001069F1"/>
    <w:rsid w:val="0011004B"/>
    <w:rsid w:val="0011006E"/>
    <w:rsid w:val="00111138"/>
    <w:rsid w:val="00111B2B"/>
    <w:rsid w:val="00112F1D"/>
    <w:rsid w:val="0011537C"/>
    <w:rsid w:val="0011608B"/>
    <w:rsid w:val="00117CFA"/>
    <w:rsid w:val="00121162"/>
    <w:rsid w:val="00122277"/>
    <w:rsid w:val="00122FE1"/>
    <w:rsid w:val="001231A5"/>
    <w:rsid w:val="00123245"/>
    <w:rsid w:val="001234EF"/>
    <w:rsid w:val="00124191"/>
    <w:rsid w:val="00124CB1"/>
    <w:rsid w:val="0012512E"/>
    <w:rsid w:val="00125EB4"/>
    <w:rsid w:val="0012635C"/>
    <w:rsid w:val="00126910"/>
    <w:rsid w:val="00126F83"/>
    <w:rsid w:val="00127015"/>
    <w:rsid w:val="001273A8"/>
    <w:rsid w:val="00130B31"/>
    <w:rsid w:val="00131B82"/>
    <w:rsid w:val="001343D5"/>
    <w:rsid w:val="0013609C"/>
    <w:rsid w:val="0013627C"/>
    <w:rsid w:val="00136A7B"/>
    <w:rsid w:val="00136E33"/>
    <w:rsid w:val="00136F30"/>
    <w:rsid w:val="001370DA"/>
    <w:rsid w:val="00137637"/>
    <w:rsid w:val="001377AF"/>
    <w:rsid w:val="001377E1"/>
    <w:rsid w:val="00137901"/>
    <w:rsid w:val="001400EA"/>
    <w:rsid w:val="00140A91"/>
    <w:rsid w:val="00140F72"/>
    <w:rsid w:val="00142D4D"/>
    <w:rsid w:val="00143854"/>
    <w:rsid w:val="00144A6D"/>
    <w:rsid w:val="00144C7E"/>
    <w:rsid w:val="001475E4"/>
    <w:rsid w:val="00150A8E"/>
    <w:rsid w:val="00151319"/>
    <w:rsid w:val="0015213A"/>
    <w:rsid w:val="00152C47"/>
    <w:rsid w:val="00152EA6"/>
    <w:rsid w:val="0015598F"/>
    <w:rsid w:val="001559F7"/>
    <w:rsid w:val="00155E55"/>
    <w:rsid w:val="00155F5D"/>
    <w:rsid w:val="00156C8A"/>
    <w:rsid w:val="00157548"/>
    <w:rsid w:val="00160CC7"/>
    <w:rsid w:val="0016194D"/>
    <w:rsid w:val="001632E3"/>
    <w:rsid w:val="001649F8"/>
    <w:rsid w:val="001653DE"/>
    <w:rsid w:val="00165BDC"/>
    <w:rsid w:val="00166F99"/>
    <w:rsid w:val="0016735F"/>
    <w:rsid w:val="001704B1"/>
    <w:rsid w:val="001704BF"/>
    <w:rsid w:val="00171293"/>
    <w:rsid w:val="0017160A"/>
    <w:rsid w:val="001722A3"/>
    <w:rsid w:val="00172596"/>
    <w:rsid w:val="0017299F"/>
    <w:rsid w:val="00173BF8"/>
    <w:rsid w:val="00173F9B"/>
    <w:rsid w:val="00174347"/>
    <w:rsid w:val="00175D5E"/>
    <w:rsid w:val="00175D68"/>
    <w:rsid w:val="0017660A"/>
    <w:rsid w:val="00176EE4"/>
    <w:rsid w:val="00177584"/>
    <w:rsid w:val="001776A0"/>
    <w:rsid w:val="00177BCE"/>
    <w:rsid w:val="00177E43"/>
    <w:rsid w:val="00180034"/>
    <w:rsid w:val="00181234"/>
    <w:rsid w:val="00183CE7"/>
    <w:rsid w:val="001843C3"/>
    <w:rsid w:val="001856F2"/>
    <w:rsid w:val="00185E3B"/>
    <w:rsid w:val="0018616A"/>
    <w:rsid w:val="00186F20"/>
    <w:rsid w:val="00187A1B"/>
    <w:rsid w:val="00187A58"/>
    <w:rsid w:val="00190A44"/>
    <w:rsid w:val="0019218E"/>
    <w:rsid w:val="00193BA6"/>
    <w:rsid w:val="0019589E"/>
    <w:rsid w:val="00195D75"/>
    <w:rsid w:val="00195F74"/>
    <w:rsid w:val="001A03B4"/>
    <w:rsid w:val="001A1B05"/>
    <w:rsid w:val="001A1E06"/>
    <w:rsid w:val="001A2977"/>
    <w:rsid w:val="001A3208"/>
    <w:rsid w:val="001A4FE2"/>
    <w:rsid w:val="001A6031"/>
    <w:rsid w:val="001A7758"/>
    <w:rsid w:val="001A7990"/>
    <w:rsid w:val="001B0910"/>
    <w:rsid w:val="001B0E20"/>
    <w:rsid w:val="001B22D2"/>
    <w:rsid w:val="001B3922"/>
    <w:rsid w:val="001B4B79"/>
    <w:rsid w:val="001B593F"/>
    <w:rsid w:val="001B702D"/>
    <w:rsid w:val="001B715D"/>
    <w:rsid w:val="001B7429"/>
    <w:rsid w:val="001C0339"/>
    <w:rsid w:val="001C05AF"/>
    <w:rsid w:val="001C0600"/>
    <w:rsid w:val="001C0CA8"/>
    <w:rsid w:val="001C1009"/>
    <w:rsid w:val="001C1B25"/>
    <w:rsid w:val="001C1E59"/>
    <w:rsid w:val="001C2F21"/>
    <w:rsid w:val="001C3897"/>
    <w:rsid w:val="001C3B57"/>
    <w:rsid w:val="001C3F5D"/>
    <w:rsid w:val="001C4F0A"/>
    <w:rsid w:val="001C60FA"/>
    <w:rsid w:val="001C6F02"/>
    <w:rsid w:val="001C7320"/>
    <w:rsid w:val="001C7D6B"/>
    <w:rsid w:val="001D168F"/>
    <w:rsid w:val="001D421D"/>
    <w:rsid w:val="001D5123"/>
    <w:rsid w:val="001D7247"/>
    <w:rsid w:val="001E1DCF"/>
    <w:rsid w:val="001E3193"/>
    <w:rsid w:val="001E32A1"/>
    <w:rsid w:val="001E3675"/>
    <w:rsid w:val="001E37B6"/>
    <w:rsid w:val="001E39F6"/>
    <w:rsid w:val="001E3E89"/>
    <w:rsid w:val="001E47A8"/>
    <w:rsid w:val="001E6587"/>
    <w:rsid w:val="001E7748"/>
    <w:rsid w:val="001E7ED0"/>
    <w:rsid w:val="001F0147"/>
    <w:rsid w:val="001F0524"/>
    <w:rsid w:val="001F1571"/>
    <w:rsid w:val="001F1637"/>
    <w:rsid w:val="001F18FC"/>
    <w:rsid w:val="001F23E4"/>
    <w:rsid w:val="001F3F5D"/>
    <w:rsid w:val="001F4221"/>
    <w:rsid w:val="001F450D"/>
    <w:rsid w:val="001F5171"/>
    <w:rsid w:val="001F5235"/>
    <w:rsid w:val="001F6F57"/>
    <w:rsid w:val="001F75DE"/>
    <w:rsid w:val="0020024E"/>
    <w:rsid w:val="00200EFF"/>
    <w:rsid w:val="00202ACB"/>
    <w:rsid w:val="00203AFE"/>
    <w:rsid w:val="002040DA"/>
    <w:rsid w:val="0020438B"/>
    <w:rsid w:val="0020472D"/>
    <w:rsid w:val="00210442"/>
    <w:rsid w:val="00210735"/>
    <w:rsid w:val="00212343"/>
    <w:rsid w:val="0021296C"/>
    <w:rsid w:val="002138E2"/>
    <w:rsid w:val="002144BF"/>
    <w:rsid w:val="0021498A"/>
    <w:rsid w:val="00217CD0"/>
    <w:rsid w:val="0022061B"/>
    <w:rsid w:val="00220A1B"/>
    <w:rsid w:val="00221B65"/>
    <w:rsid w:val="002232FD"/>
    <w:rsid w:val="00223958"/>
    <w:rsid w:val="0022396F"/>
    <w:rsid w:val="00223B4C"/>
    <w:rsid w:val="00223CF7"/>
    <w:rsid w:val="00224315"/>
    <w:rsid w:val="002249B7"/>
    <w:rsid w:val="00224CA5"/>
    <w:rsid w:val="00224FC5"/>
    <w:rsid w:val="00225307"/>
    <w:rsid w:val="0022640C"/>
    <w:rsid w:val="00226862"/>
    <w:rsid w:val="00226F01"/>
    <w:rsid w:val="00230711"/>
    <w:rsid w:val="00230D3C"/>
    <w:rsid w:val="002332BB"/>
    <w:rsid w:val="00233885"/>
    <w:rsid w:val="00233959"/>
    <w:rsid w:val="0023398A"/>
    <w:rsid w:val="00233A8E"/>
    <w:rsid w:val="00235195"/>
    <w:rsid w:val="00236955"/>
    <w:rsid w:val="00237B45"/>
    <w:rsid w:val="002402C2"/>
    <w:rsid w:val="00241285"/>
    <w:rsid w:val="00242F4F"/>
    <w:rsid w:val="0024408A"/>
    <w:rsid w:val="00244319"/>
    <w:rsid w:val="002464EF"/>
    <w:rsid w:val="0024666A"/>
    <w:rsid w:val="00247617"/>
    <w:rsid w:val="00247799"/>
    <w:rsid w:val="002478AB"/>
    <w:rsid w:val="00247D49"/>
    <w:rsid w:val="00251B40"/>
    <w:rsid w:val="002527EA"/>
    <w:rsid w:val="002533E0"/>
    <w:rsid w:val="0025342F"/>
    <w:rsid w:val="002535B8"/>
    <w:rsid w:val="002546D0"/>
    <w:rsid w:val="00254710"/>
    <w:rsid w:val="00255139"/>
    <w:rsid w:val="00256390"/>
    <w:rsid w:val="002563A6"/>
    <w:rsid w:val="002567EB"/>
    <w:rsid w:val="00256B17"/>
    <w:rsid w:val="00256C6B"/>
    <w:rsid w:val="002572FE"/>
    <w:rsid w:val="00257B15"/>
    <w:rsid w:val="00257E68"/>
    <w:rsid w:val="00257F7E"/>
    <w:rsid w:val="00260F87"/>
    <w:rsid w:val="002622C4"/>
    <w:rsid w:val="00262322"/>
    <w:rsid w:val="002628EB"/>
    <w:rsid w:val="002630C4"/>
    <w:rsid w:val="002649BF"/>
    <w:rsid w:val="00264B08"/>
    <w:rsid w:val="00264CAB"/>
    <w:rsid w:val="00264E2F"/>
    <w:rsid w:val="0026650B"/>
    <w:rsid w:val="00266A61"/>
    <w:rsid w:val="00266D0E"/>
    <w:rsid w:val="00266E21"/>
    <w:rsid w:val="00267480"/>
    <w:rsid w:val="002708F7"/>
    <w:rsid w:val="00270DED"/>
    <w:rsid w:val="0027229D"/>
    <w:rsid w:val="00272B5F"/>
    <w:rsid w:val="00273BDE"/>
    <w:rsid w:val="00274CD5"/>
    <w:rsid w:val="00274ECB"/>
    <w:rsid w:val="00275335"/>
    <w:rsid w:val="00275593"/>
    <w:rsid w:val="002755D8"/>
    <w:rsid w:val="002759B6"/>
    <w:rsid w:val="00275B98"/>
    <w:rsid w:val="00275F7E"/>
    <w:rsid w:val="00276D86"/>
    <w:rsid w:val="00277344"/>
    <w:rsid w:val="002805B5"/>
    <w:rsid w:val="0028138A"/>
    <w:rsid w:val="002813A1"/>
    <w:rsid w:val="00281D56"/>
    <w:rsid w:val="00283FC0"/>
    <w:rsid w:val="00284180"/>
    <w:rsid w:val="0028471E"/>
    <w:rsid w:val="00284B15"/>
    <w:rsid w:val="002852E9"/>
    <w:rsid w:val="0028588B"/>
    <w:rsid w:val="0028601C"/>
    <w:rsid w:val="002860E5"/>
    <w:rsid w:val="0028797B"/>
    <w:rsid w:val="00287EEC"/>
    <w:rsid w:val="0029028F"/>
    <w:rsid w:val="0029093A"/>
    <w:rsid w:val="00292215"/>
    <w:rsid w:val="00292B1E"/>
    <w:rsid w:val="002931CF"/>
    <w:rsid w:val="00293BB6"/>
    <w:rsid w:val="00293CD4"/>
    <w:rsid w:val="00294233"/>
    <w:rsid w:val="00294F6B"/>
    <w:rsid w:val="0029601A"/>
    <w:rsid w:val="00296415"/>
    <w:rsid w:val="002964EA"/>
    <w:rsid w:val="0029692B"/>
    <w:rsid w:val="002A0306"/>
    <w:rsid w:val="002A0DBD"/>
    <w:rsid w:val="002A257E"/>
    <w:rsid w:val="002A25AB"/>
    <w:rsid w:val="002A27DC"/>
    <w:rsid w:val="002A30E6"/>
    <w:rsid w:val="002A3EF6"/>
    <w:rsid w:val="002A4D0E"/>
    <w:rsid w:val="002A6D70"/>
    <w:rsid w:val="002A6EF3"/>
    <w:rsid w:val="002B05EE"/>
    <w:rsid w:val="002B1F5E"/>
    <w:rsid w:val="002B261B"/>
    <w:rsid w:val="002B2A03"/>
    <w:rsid w:val="002B2E34"/>
    <w:rsid w:val="002B4FA0"/>
    <w:rsid w:val="002B566B"/>
    <w:rsid w:val="002B71A9"/>
    <w:rsid w:val="002B773C"/>
    <w:rsid w:val="002B7AF1"/>
    <w:rsid w:val="002C0294"/>
    <w:rsid w:val="002C1306"/>
    <w:rsid w:val="002C13F9"/>
    <w:rsid w:val="002C1E61"/>
    <w:rsid w:val="002C2C3A"/>
    <w:rsid w:val="002C39D8"/>
    <w:rsid w:val="002C4531"/>
    <w:rsid w:val="002C4FF8"/>
    <w:rsid w:val="002C562A"/>
    <w:rsid w:val="002C6A15"/>
    <w:rsid w:val="002D04F9"/>
    <w:rsid w:val="002D10E0"/>
    <w:rsid w:val="002D1370"/>
    <w:rsid w:val="002D22E4"/>
    <w:rsid w:val="002D232B"/>
    <w:rsid w:val="002D2A5E"/>
    <w:rsid w:val="002D2FBF"/>
    <w:rsid w:val="002D3D39"/>
    <w:rsid w:val="002D4798"/>
    <w:rsid w:val="002D4C23"/>
    <w:rsid w:val="002D5BE5"/>
    <w:rsid w:val="002D5CF2"/>
    <w:rsid w:val="002D5DA0"/>
    <w:rsid w:val="002D6003"/>
    <w:rsid w:val="002D700E"/>
    <w:rsid w:val="002E0DDE"/>
    <w:rsid w:val="002E1293"/>
    <w:rsid w:val="002E1788"/>
    <w:rsid w:val="002E1891"/>
    <w:rsid w:val="002E1F33"/>
    <w:rsid w:val="002E2239"/>
    <w:rsid w:val="002E2E1D"/>
    <w:rsid w:val="002E341D"/>
    <w:rsid w:val="002E3BEF"/>
    <w:rsid w:val="002E52A8"/>
    <w:rsid w:val="002E5C1F"/>
    <w:rsid w:val="002E5E5B"/>
    <w:rsid w:val="002E5EB9"/>
    <w:rsid w:val="002E5FC9"/>
    <w:rsid w:val="002E731D"/>
    <w:rsid w:val="002E7384"/>
    <w:rsid w:val="002E7C36"/>
    <w:rsid w:val="002F0002"/>
    <w:rsid w:val="002F19BF"/>
    <w:rsid w:val="002F21B6"/>
    <w:rsid w:val="002F28B4"/>
    <w:rsid w:val="002F2A83"/>
    <w:rsid w:val="002F2BF5"/>
    <w:rsid w:val="002F3B21"/>
    <w:rsid w:val="002F3DAE"/>
    <w:rsid w:val="002F4888"/>
    <w:rsid w:val="002F5223"/>
    <w:rsid w:val="002F5A72"/>
    <w:rsid w:val="002F6703"/>
    <w:rsid w:val="0030131A"/>
    <w:rsid w:val="00301491"/>
    <w:rsid w:val="00302137"/>
    <w:rsid w:val="00302FF4"/>
    <w:rsid w:val="0030499A"/>
    <w:rsid w:val="0030535E"/>
    <w:rsid w:val="00305AED"/>
    <w:rsid w:val="00306D85"/>
    <w:rsid w:val="00306E30"/>
    <w:rsid w:val="00307B1F"/>
    <w:rsid w:val="003106DC"/>
    <w:rsid w:val="00310BA7"/>
    <w:rsid w:val="0031189D"/>
    <w:rsid w:val="003121E8"/>
    <w:rsid w:val="0031225F"/>
    <w:rsid w:val="00315A04"/>
    <w:rsid w:val="00316270"/>
    <w:rsid w:val="003168E8"/>
    <w:rsid w:val="00316B4F"/>
    <w:rsid w:val="003170A6"/>
    <w:rsid w:val="00317911"/>
    <w:rsid w:val="00317F46"/>
    <w:rsid w:val="00320847"/>
    <w:rsid w:val="00322007"/>
    <w:rsid w:val="003232D6"/>
    <w:rsid w:val="0032333E"/>
    <w:rsid w:val="0032340F"/>
    <w:rsid w:val="00323920"/>
    <w:rsid w:val="003240CE"/>
    <w:rsid w:val="00325F4A"/>
    <w:rsid w:val="00326689"/>
    <w:rsid w:val="00326982"/>
    <w:rsid w:val="00327562"/>
    <w:rsid w:val="003276BF"/>
    <w:rsid w:val="00331314"/>
    <w:rsid w:val="00333B89"/>
    <w:rsid w:val="00334CC0"/>
    <w:rsid w:val="00334FD7"/>
    <w:rsid w:val="00335092"/>
    <w:rsid w:val="003354C8"/>
    <w:rsid w:val="00336195"/>
    <w:rsid w:val="00336229"/>
    <w:rsid w:val="003366CD"/>
    <w:rsid w:val="00340011"/>
    <w:rsid w:val="00340555"/>
    <w:rsid w:val="0034209F"/>
    <w:rsid w:val="00342863"/>
    <w:rsid w:val="00343404"/>
    <w:rsid w:val="003436CB"/>
    <w:rsid w:val="00343D42"/>
    <w:rsid w:val="00344034"/>
    <w:rsid w:val="0034438A"/>
    <w:rsid w:val="00344E34"/>
    <w:rsid w:val="00345DCB"/>
    <w:rsid w:val="00350A54"/>
    <w:rsid w:val="00351EFF"/>
    <w:rsid w:val="00352460"/>
    <w:rsid w:val="00353525"/>
    <w:rsid w:val="003539D5"/>
    <w:rsid w:val="00353EE9"/>
    <w:rsid w:val="00353F35"/>
    <w:rsid w:val="003543E0"/>
    <w:rsid w:val="00354850"/>
    <w:rsid w:val="00354FDD"/>
    <w:rsid w:val="00356109"/>
    <w:rsid w:val="00356FFF"/>
    <w:rsid w:val="0035706B"/>
    <w:rsid w:val="00357B43"/>
    <w:rsid w:val="00357CED"/>
    <w:rsid w:val="00360381"/>
    <w:rsid w:val="0036082A"/>
    <w:rsid w:val="003634A3"/>
    <w:rsid w:val="003643A6"/>
    <w:rsid w:val="00364A3B"/>
    <w:rsid w:val="00364C73"/>
    <w:rsid w:val="003651B5"/>
    <w:rsid w:val="00365E39"/>
    <w:rsid w:val="003665C1"/>
    <w:rsid w:val="003701F0"/>
    <w:rsid w:val="003712A3"/>
    <w:rsid w:val="003721AA"/>
    <w:rsid w:val="00374701"/>
    <w:rsid w:val="00374A80"/>
    <w:rsid w:val="00375290"/>
    <w:rsid w:val="00375913"/>
    <w:rsid w:val="00375EA1"/>
    <w:rsid w:val="00376C8E"/>
    <w:rsid w:val="003778E0"/>
    <w:rsid w:val="003779A4"/>
    <w:rsid w:val="0038144F"/>
    <w:rsid w:val="003839B7"/>
    <w:rsid w:val="00383E0A"/>
    <w:rsid w:val="00385761"/>
    <w:rsid w:val="00385A74"/>
    <w:rsid w:val="00386917"/>
    <w:rsid w:val="00386CE5"/>
    <w:rsid w:val="00387BB3"/>
    <w:rsid w:val="003905DB"/>
    <w:rsid w:val="00390B57"/>
    <w:rsid w:val="00391846"/>
    <w:rsid w:val="00394AB4"/>
    <w:rsid w:val="00394E4A"/>
    <w:rsid w:val="003950D1"/>
    <w:rsid w:val="00395619"/>
    <w:rsid w:val="00395669"/>
    <w:rsid w:val="00396224"/>
    <w:rsid w:val="0039717D"/>
    <w:rsid w:val="003A037D"/>
    <w:rsid w:val="003A1300"/>
    <w:rsid w:val="003A3E0E"/>
    <w:rsid w:val="003A41A2"/>
    <w:rsid w:val="003A42B9"/>
    <w:rsid w:val="003A444D"/>
    <w:rsid w:val="003A589E"/>
    <w:rsid w:val="003A6EA3"/>
    <w:rsid w:val="003A7663"/>
    <w:rsid w:val="003A7E2A"/>
    <w:rsid w:val="003B0B37"/>
    <w:rsid w:val="003B115E"/>
    <w:rsid w:val="003B221F"/>
    <w:rsid w:val="003B2CD8"/>
    <w:rsid w:val="003B3157"/>
    <w:rsid w:val="003B3E45"/>
    <w:rsid w:val="003B400D"/>
    <w:rsid w:val="003B42D0"/>
    <w:rsid w:val="003B47FF"/>
    <w:rsid w:val="003B487A"/>
    <w:rsid w:val="003B4DB1"/>
    <w:rsid w:val="003B4FE9"/>
    <w:rsid w:val="003B50CD"/>
    <w:rsid w:val="003B58DC"/>
    <w:rsid w:val="003B5F7B"/>
    <w:rsid w:val="003B61A5"/>
    <w:rsid w:val="003B62A1"/>
    <w:rsid w:val="003B7E60"/>
    <w:rsid w:val="003C0AF1"/>
    <w:rsid w:val="003C1AE9"/>
    <w:rsid w:val="003C33C5"/>
    <w:rsid w:val="003C3F05"/>
    <w:rsid w:val="003C422A"/>
    <w:rsid w:val="003C434B"/>
    <w:rsid w:val="003C452F"/>
    <w:rsid w:val="003C4DF2"/>
    <w:rsid w:val="003C5212"/>
    <w:rsid w:val="003C5F08"/>
    <w:rsid w:val="003C6076"/>
    <w:rsid w:val="003C65F2"/>
    <w:rsid w:val="003C690B"/>
    <w:rsid w:val="003C7B33"/>
    <w:rsid w:val="003C7C40"/>
    <w:rsid w:val="003D0209"/>
    <w:rsid w:val="003D0AA4"/>
    <w:rsid w:val="003D0E1E"/>
    <w:rsid w:val="003D157D"/>
    <w:rsid w:val="003D272D"/>
    <w:rsid w:val="003D4608"/>
    <w:rsid w:val="003D49D1"/>
    <w:rsid w:val="003D51AA"/>
    <w:rsid w:val="003D59BF"/>
    <w:rsid w:val="003D69E3"/>
    <w:rsid w:val="003E0709"/>
    <w:rsid w:val="003E07B0"/>
    <w:rsid w:val="003E1A5A"/>
    <w:rsid w:val="003E1A6D"/>
    <w:rsid w:val="003E21AD"/>
    <w:rsid w:val="003E2832"/>
    <w:rsid w:val="003E2FC4"/>
    <w:rsid w:val="003E3B4E"/>
    <w:rsid w:val="003E4D05"/>
    <w:rsid w:val="003E6315"/>
    <w:rsid w:val="003E72BB"/>
    <w:rsid w:val="003F08C3"/>
    <w:rsid w:val="003F30BE"/>
    <w:rsid w:val="003F3401"/>
    <w:rsid w:val="003F3516"/>
    <w:rsid w:val="003F40FE"/>
    <w:rsid w:val="003F4506"/>
    <w:rsid w:val="003F5047"/>
    <w:rsid w:val="003F5788"/>
    <w:rsid w:val="003F5D9E"/>
    <w:rsid w:val="003F6218"/>
    <w:rsid w:val="003F6973"/>
    <w:rsid w:val="003F699E"/>
    <w:rsid w:val="003F7286"/>
    <w:rsid w:val="003F77B4"/>
    <w:rsid w:val="003F79A5"/>
    <w:rsid w:val="003F79E3"/>
    <w:rsid w:val="0040031A"/>
    <w:rsid w:val="004012CA"/>
    <w:rsid w:val="00401DB2"/>
    <w:rsid w:val="00402112"/>
    <w:rsid w:val="004023CB"/>
    <w:rsid w:val="00402D40"/>
    <w:rsid w:val="00403239"/>
    <w:rsid w:val="004042A6"/>
    <w:rsid w:val="00404A6B"/>
    <w:rsid w:val="0040512E"/>
    <w:rsid w:val="004066FE"/>
    <w:rsid w:val="00406E98"/>
    <w:rsid w:val="004111D0"/>
    <w:rsid w:val="00411F08"/>
    <w:rsid w:val="00412266"/>
    <w:rsid w:val="004141A7"/>
    <w:rsid w:val="00415FAC"/>
    <w:rsid w:val="004169F8"/>
    <w:rsid w:val="00417F92"/>
    <w:rsid w:val="004213F1"/>
    <w:rsid w:val="00421ECC"/>
    <w:rsid w:val="004248D3"/>
    <w:rsid w:val="0042565F"/>
    <w:rsid w:val="004260D6"/>
    <w:rsid w:val="004264B2"/>
    <w:rsid w:val="004267D9"/>
    <w:rsid w:val="004268FB"/>
    <w:rsid w:val="00426A98"/>
    <w:rsid w:val="00426F3D"/>
    <w:rsid w:val="00430A6C"/>
    <w:rsid w:val="00432A6B"/>
    <w:rsid w:val="00433015"/>
    <w:rsid w:val="00435392"/>
    <w:rsid w:val="00436B74"/>
    <w:rsid w:val="00440C2B"/>
    <w:rsid w:val="00440D4C"/>
    <w:rsid w:val="00441DBD"/>
    <w:rsid w:val="004423F5"/>
    <w:rsid w:val="00442AB8"/>
    <w:rsid w:val="00442C1B"/>
    <w:rsid w:val="00445312"/>
    <w:rsid w:val="00445774"/>
    <w:rsid w:val="0044788C"/>
    <w:rsid w:val="00447CB9"/>
    <w:rsid w:val="004507D7"/>
    <w:rsid w:val="00450882"/>
    <w:rsid w:val="004531C1"/>
    <w:rsid w:val="00453BFA"/>
    <w:rsid w:val="004541E9"/>
    <w:rsid w:val="004550BB"/>
    <w:rsid w:val="00455BF5"/>
    <w:rsid w:val="00455F67"/>
    <w:rsid w:val="0045647A"/>
    <w:rsid w:val="00457990"/>
    <w:rsid w:val="004579F2"/>
    <w:rsid w:val="0046050A"/>
    <w:rsid w:val="004606C6"/>
    <w:rsid w:val="004608DA"/>
    <w:rsid w:val="00460ACD"/>
    <w:rsid w:val="0046178F"/>
    <w:rsid w:val="00461CC9"/>
    <w:rsid w:val="004625F7"/>
    <w:rsid w:val="0046265E"/>
    <w:rsid w:val="00462E41"/>
    <w:rsid w:val="004633B5"/>
    <w:rsid w:val="00463422"/>
    <w:rsid w:val="00463A05"/>
    <w:rsid w:val="00464B5F"/>
    <w:rsid w:val="00464DFC"/>
    <w:rsid w:val="00466EF0"/>
    <w:rsid w:val="00467831"/>
    <w:rsid w:val="00467D25"/>
    <w:rsid w:val="00470145"/>
    <w:rsid w:val="004706AF"/>
    <w:rsid w:val="0047150B"/>
    <w:rsid w:val="00472443"/>
    <w:rsid w:val="0047244B"/>
    <w:rsid w:val="00473E24"/>
    <w:rsid w:val="00474655"/>
    <w:rsid w:val="00474D92"/>
    <w:rsid w:val="004762E0"/>
    <w:rsid w:val="0047675A"/>
    <w:rsid w:val="00476EDD"/>
    <w:rsid w:val="004776EE"/>
    <w:rsid w:val="00477B98"/>
    <w:rsid w:val="00477DDD"/>
    <w:rsid w:val="00483304"/>
    <w:rsid w:val="00483803"/>
    <w:rsid w:val="004879D2"/>
    <w:rsid w:val="00487C68"/>
    <w:rsid w:val="00490B56"/>
    <w:rsid w:val="00491629"/>
    <w:rsid w:val="00492508"/>
    <w:rsid w:val="00492A72"/>
    <w:rsid w:val="00493077"/>
    <w:rsid w:val="004940F0"/>
    <w:rsid w:val="00494688"/>
    <w:rsid w:val="00494846"/>
    <w:rsid w:val="00494A34"/>
    <w:rsid w:val="00494FA7"/>
    <w:rsid w:val="00495C3A"/>
    <w:rsid w:val="00497053"/>
    <w:rsid w:val="00497344"/>
    <w:rsid w:val="00497454"/>
    <w:rsid w:val="004A0E83"/>
    <w:rsid w:val="004A1338"/>
    <w:rsid w:val="004A153B"/>
    <w:rsid w:val="004A19A0"/>
    <w:rsid w:val="004A2213"/>
    <w:rsid w:val="004A3B69"/>
    <w:rsid w:val="004A46F9"/>
    <w:rsid w:val="004A48CE"/>
    <w:rsid w:val="004A6144"/>
    <w:rsid w:val="004A6C9B"/>
    <w:rsid w:val="004A6DB2"/>
    <w:rsid w:val="004B0B50"/>
    <w:rsid w:val="004B2807"/>
    <w:rsid w:val="004B39DC"/>
    <w:rsid w:val="004B4195"/>
    <w:rsid w:val="004B5E96"/>
    <w:rsid w:val="004B71B6"/>
    <w:rsid w:val="004B7A09"/>
    <w:rsid w:val="004B7FE6"/>
    <w:rsid w:val="004C3DF2"/>
    <w:rsid w:val="004C4006"/>
    <w:rsid w:val="004C4439"/>
    <w:rsid w:val="004C4AE1"/>
    <w:rsid w:val="004C4F6E"/>
    <w:rsid w:val="004C5ACC"/>
    <w:rsid w:val="004C7E15"/>
    <w:rsid w:val="004D047A"/>
    <w:rsid w:val="004D2155"/>
    <w:rsid w:val="004D2BB6"/>
    <w:rsid w:val="004D3861"/>
    <w:rsid w:val="004D391C"/>
    <w:rsid w:val="004D43E5"/>
    <w:rsid w:val="004D4F07"/>
    <w:rsid w:val="004D5938"/>
    <w:rsid w:val="004D6D50"/>
    <w:rsid w:val="004D6E29"/>
    <w:rsid w:val="004D720A"/>
    <w:rsid w:val="004E03F6"/>
    <w:rsid w:val="004E04BB"/>
    <w:rsid w:val="004E07A9"/>
    <w:rsid w:val="004E0A5C"/>
    <w:rsid w:val="004E24B3"/>
    <w:rsid w:val="004E256B"/>
    <w:rsid w:val="004E2FD6"/>
    <w:rsid w:val="004E3355"/>
    <w:rsid w:val="004E3616"/>
    <w:rsid w:val="004E38EF"/>
    <w:rsid w:val="004E3D6F"/>
    <w:rsid w:val="004E3F51"/>
    <w:rsid w:val="004E430E"/>
    <w:rsid w:val="004E5695"/>
    <w:rsid w:val="004E57DD"/>
    <w:rsid w:val="004E6BD1"/>
    <w:rsid w:val="004E6C53"/>
    <w:rsid w:val="004E6CE3"/>
    <w:rsid w:val="004E6FDE"/>
    <w:rsid w:val="004E7392"/>
    <w:rsid w:val="004F05DF"/>
    <w:rsid w:val="004F0D27"/>
    <w:rsid w:val="004F0DC2"/>
    <w:rsid w:val="004F1660"/>
    <w:rsid w:val="004F1C98"/>
    <w:rsid w:val="004F29FA"/>
    <w:rsid w:val="004F3160"/>
    <w:rsid w:val="004F35FE"/>
    <w:rsid w:val="004F3A27"/>
    <w:rsid w:val="004F4B26"/>
    <w:rsid w:val="004F5721"/>
    <w:rsid w:val="004F5A4D"/>
    <w:rsid w:val="004F6013"/>
    <w:rsid w:val="004F6147"/>
    <w:rsid w:val="004F643D"/>
    <w:rsid w:val="004F68D4"/>
    <w:rsid w:val="004F6F39"/>
    <w:rsid w:val="004F7420"/>
    <w:rsid w:val="004F7C31"/>
    <w:rsid w:val="005003A7"/>
    <w:rsid w:val="00500567"/>
    <w:rsid w:val="00500BAB"/>
    <w:rsid w:val="00502025"/>
    <w:rsid w:val="0050221D"/>
    <w:rsid w:val="00502C5E"/>
    <w:rsid w:val="00503BB3"/>
    <w:rsid w:val="00504BE6"/>
    <w:rsid w:val="00506503"/>
    <w:rsid w:val="00506DDB"/>
    <w:rsid w:val="0051008C"/>
    <w:rsid w:val="00510E15"/>
    <w:rsid w:val="00510F25"/>
    <w:rsid w:val="00510FFD"/>
    <w:rsid w:val="00511A46"/>
    <w:rsid w:val="0051426B"/>
    <w:rsid w:val="00515631"/>
    <w:rsid w:val="005158EB"/>
    <w:rsid w:val="00515ABF"/>
    <w:rsid w:val="00515F46"/>
    <w:rsid w:val="005161EF"/>
    <w:rsid w:val="0051707C"/>
    <w:rsid w:val="00520612"/>
    <w:rsid w:val="0052118B"/>
    <w:rsid w:val="0052178C"/>
    <w:rsid w:val="00521D4D"/>
    <w:rsid w:val="0052280A"/>
    <w:rsid w:val="00523163"/>
    <w:rsid w:val="00523504"/>
    <w:rsid w:val="005239F5"/>
    <w:rsid w:val="00523D9E"/>
    <w:rsid w:val="005245B1"/>
    <w:rsid w:val="00525742"/>
    <w:rsid w:val="00525AFC"/>
    <w:rsid w:val="00526035"/>
    <w:rsid w:val="00526ED1"/>
    <w:rsid w:val="00527BB7"/>
    <w:rsid w:val="00527E0F"/>
    <w:rsid w:val="005300BA"/>
    <w:rsid w:val="00530125"/>
    <w:rsid w:val="005301A3"/>
    <w:rsid w:val="0053021A"/>
    <w:rsid w:val="005305EF"/>
    <w:rsid w:val="00531D18"/>
    <w:rsid w:val="00531DC8"/>
    <w:rsid w:val="00532AC0"/>
    <w:rsid w:val="00532AD4"/>
    <w:rsid w:val="00532F3C"/>
    <w:rsid w:val="00533793"/>
    <w:rsid w:val="00533AFD"/>
    <w:rsid w:val="00533FE0"/>
    <w:rsid w:val="00534517"/>
    <w:rsid w:val="00534F24"/>
    <w:rsid w:val="00535B5E"/>
    <w:rsid w:val="00535F60"/>
    <w:rsid w:val="00536699"/>
    <w:rsid w:val="005367A5"/>
    <w:rsid w:val="00536805"/>
    <w:rsid w:val="00536E02"/>
    <w:rsid w:val="00537D95"/>
    <w:rsid w:val="005414B7"/>
    <w:rsid w:val="00541EB6"/>
    <w:rsid w:val="00542709"/>
    <w:rsid w:val="00542ADD"/>
    <w:rsid w:val="0054315F"/>
    <w:rsid w:val="005431ED"/>
    <w:rsid w:val="00543237"/>
    <w:rsid w:val="00545CC1"/>
    <w:rsid w:val="00546439"/>
    <w:rsid w:val="00546EFB"/>
    <w:rsid w:val="00550342"/>
    <w:rsid w:val="005503D1"/>
    <w:rsid w:val="00550830"/>
    <w:rsid w:val="0055090F"/>
    <w:rsid w:val="00550F17"/>
    <w:rsid w:val="0055248A"/>
    <w:rsid w:val="00552E35"/>
    <w:rsid w:val="00555843"/>
    <w:rsid w:val="00556839"/>
    <w:rsid w:val="00557DBC"/>
    <w:rsid w:val="00557F23"/>
    <w:rsid w:val="00560B07"/>
    <w:rsid w:val="005611E9"/>
    <w:rsid w:val="0056143D"/>
    <w:rsid w:val="005619C7"/>
    <w:rsid w:val="00561EA1"/>
    <w:rsid w:val="005624B1"/>
    <w:rsid w:val="005625F8"/>
    <w:rsid w:val="0056271F"/>
    <w:rsid w:val="00564AA7"/>
    <w:rsid w:val="005670DF"/>
    <w:rsid w:val="0056787B"/>
    <w:rsid w:val="00567B7B"/>
    <w:rsid w:val="00572A2F"/>
    <w:rsid w:val="00573912"/>
    <w:rsid w:val="00573BCC"/>
    <w:rsid w:val="005744D9"/>
    <w:rsid w:val="00574FDA"/>
    <w:rsid w:val="0057517A"/>
    <w:rsid w:val="005751ED"/>
    <w:rsid w:val="00576790"/>
    <w:rsid w:val="0057722D"/>
    <w:rsid w:val="0057744A"/>
    <w:rsid w:val="00580A6A"/>
    <w:rsid w:val="00580FCA"/>
    <w:rsid w:val="005814D3"/>
    <w:rsid w:val="00581DA2"/>
    <w:rsid w:val="005820F8"/>
    <w:rsid w:val="00583201"/>
    <w:rsid w:val="00583750"/>
    <w:rsid w:val="005842A2"/>
    <w:rsid w:val="00585B09"/>
    <w:rsid w:val="005871B5"/>
    <w:rsid w:val="005875C5"/>
    <w:rsid w:val="0059023F"/>
    <w:rsid w:val="00590277"/>
    <w:rsid w:val="00590653"/>
    <w:rsid w:val="005910FC"/>
    <w:rsid w:val="0059226E"/>
    <w:rsid w:val="005926A4"/>
    <w:rsid w:val="00592B94"/>
    <w:rsid w:val="00592C62"/>
    <w:rsid w:val="00594027"/>
    <w:rsid w:val="005950D8"/>
    <w:rsid w:val="00595421"/>
    <w:rsid w:val="0059579B"/>
    <w:rsid w:val="00595932"/>
    <w:rsid w:val="00595A05"/>
    <w:rsid w:val="00596022"/>
    <w:rsid w:val="005966B6"/>
    <w:rsid w:val="00596EC4"/>
    <w:rsid w:val="005974B0"/>
    <w:rsid w:val="0059753B"/>
    <w:rsid w:val="0059781D"/>
    <w:rsid w:val="005A0438"/>
    <w:rsid w:val="005A104E"/>
    <w:rsid w:val="005A14BF"/>
    <w:rsid w:val="005A2582"/>
    <w:rsid w:val="005A29E3"/>
    <w:rsid w:val="005A2C4D"/>
    <w:rsid w:val="005A2D88"/>
    <w:rsid w:val="005A2FFB"/>
    <w:rsid w:val="005A33A1"/>
    <w:rsid w:val="005A45CF"/>
    <w:rsid w:val="005A54B9"/>
    <w:rsid w:val="005A5F62"/>
    <w:rsid w:val="005A625A"/>
    <w:rsid w:val="005A6631"/>
    <w:rsid w:val="005A7192"/>
    <w:rsid w:val="005B0222"/>
    <w:rsid w:val="005B0771"/>
    <w:rsid w:val="005B0EE1"/>
    <w:rsid w:val="005B2268"/>
    <w:rsid w:val="005B2786"/>
    <w:rsid w:val="005B366A"/>
    <w:rsid w:val="005B3B3E"/>
    <w:rsid w:val="005C1C03"/>
    <w:rsid w:val="005C23C7"/>
    <w:rsid w:val="005C2712"/>
    <w:rsid w:val="005C5FFC"/>
    <w:rsid w:val="005C6773"/>
    <w:rsid w:val="005D00F9"/>
    <w:rsid w:val="005D0224"/>
    <w:rsid w:val="005D0598"/>
    <w:rsid w:val="005D0788"/>
    <w:rsid w:val="005D1B77"/>
    <w:rsid w:val="005D1DF1"/>
    <w:rsid w:val="005D1FE0"/>
    <w:rsid w:val="005D27EE"/>
    <w:rsid w:val="005D2A51"/>
    <w:rsid w:val="005D5514"/>
    <w:rsid w:val="005D5976"/>
    <w:rsid w:val="005D5FAA"/>
    <w:rsid w:val="005D7D83"/>
    <w:rsid w:val="005E03C9"/>
    <w:rsid w:val="005E18F0"/>
    <w:rsid w:val="005E20A4"/>
    <w:rsid w:val="005E241A"/>
    <w:rsid w:val="005E2F30"/>
    <w:rsid w:val="005E312C"/>
    <w:rsid w:val="005E3402"/>
    <w:rsid w:val="005E3A96"/>
    <w:rsid w:val="005E5489"/>
    <w:rsid w:val="005E63B2"/>
    <w:rsid w:val="005E6BB6"/>
    <w:rsid w:val="005E7415"/>
    <w:rsid w:val="005F05FE"/>
    <w:rsid w:val="005F087E"/>
    <w:rsid w:val="005F09F7"/>
    <w:rsid w:val="005F0CE4"/>
    <w:rsid w:val="005F1237"/>
    <w:rsid w:val="005F16B9"/>
    <w:rsid w:val="005F1DBF"/>
    <w:rsid w:val="005F1F42"/>
    <w:rsid w:val="005F2976"/>
    <w:rsid w:val="005F34C1"/>
    <w:rsid w:val="005F3C21"/>
    <w:rsid w:val="005F41E3"/>
    <w:rsid w:val="005F4C94"/>
    <w:rsid w:val="005F4F56"/>
    <w:rsid w:val="005F611F"/>
    <w:rsid w:val="005F6771"/>
    <w:rsid w:val="005F6C9E"/>
    <w:rsid w:val="005F7FC0"/>
    <w:rsid w:val="00600EEA"/>
    <w:rsid w:val="006019F9"/>
    <w:rsid w:val="00602141"/>
    <w:rsid w:val="0060242E"/>
    <w:rsid w:val="00602604"/>
    <w:rsid w:val="006028D9"/>
    <w:rsid w:val="00604211"/>
    <w:rsid w:val="006052FD"/>
    <w:rsid w:val="00605EE4"/>
    <w:rsid w:val="00606C7F"/>
    <w:rsid w:val="00610142"/>
    <w:rsid w:val="00610CB3"/>
    <w:rsid w:val="00611907"/>
    <w:rsid w:val="006135C7"/>
    <w:rsid w:val="00613D63"/>
    <w:rsid w:val="00613E29"/>
    <w:rsid w:val="00616C1F"/>
    <w:rsid w:val="0062074B"/>
    <w:rsid w:val="0062077A"/>
    <w:rsid w:val="006212FF"/>
    <w:rsid w:val="0062150A"/>
    <w:rsid w:val="006219C5"/>
    <w:rsid w:val="00623D49"/>
    <w:rsid w:val="00624CA2"/>
    <w:rsid w:val="00624CB4"/>
    <w:rsid w:val="00624F78"/>
    <w:rsid w:val="00626A95"/>
    <w:rsid w:val="00627C84"/>
    <w:rsid w:val="00627CC4"/>
    <w:rsid w:val="0063060D"/>
    <w:rsid w:val="00630A1F"/>
    <w:rsid w:val="00634575"/>
    <w:rsid w:val="006348DA"/>
    <w:rsid w:val="00634A1B"/>
    <w:rsid w:val="00635E96"/>
    <w:rsid w:val="00637FBC"/>
    <w:rsid w:val="006405B4"/>
    <w:rsid w:val="00640935"/>
    <w:rsid w:val="00640986"/>
    <w:rsid w:val="00640B0B"/>
    <w:rsid w:val="00641091"/>
    <w:rsid w:val="00641192"/>
    <w:rsid w:val="006413A1"/>
    <w:rsid w:val="00641B7C"/>
    <w:rsid w:val="00643037"/>
    <w:rsid w:val="0064434F"/>
    <w:rsid w:val="00645208"/>
    <w:rsid w:val="006452DA"/>
    <w:rsid w:val="00645DAC"/>
    <w:rsid w:val="00646624"/>
    <w:rsid w:val="006471B6"/>
    <w:rsid w:val="00647C85"/>
    <w:rsid w:val="006504C4"/>
    <w:rsid w:val="00650744"/>
    <w:rsid w:val="00650B18"/>
    <w:rsid w:val="00651FB1"/>
    <w:rsid w:val="0065239E"/>
    <w:rsid w:val="006524A0"/>
    <w:rsid w:val="006528B8"/>
    <w:rsid w:val="00653359"/>
    <w:rsid w:val="00654856"/>
    <w:rsid w:val="00654E03"/>
    <w:rsid w:val="0065598E"/>
    <w:rsid w:val="00655DDD"/>
    <w:rsid w:val="006573C2"/>
    <w:rsid w:val="00657BB2"/>
    <w:rsid w:val="00660BB2"/>
    <w:rsid w:val="00660FEC"/>
    <w:rsid w:val="00661A2C"/>
    <w:rsid w:val="00662BE5"/>
    <w:rsid w:val="00662F89"/>
    <w:rsid w:val="00663755"/>
    <w:rsid w:val="0066389D"/>
    <w:rsid w:val="006651CC"/>
    <w:rsid w:val="006655A2"/>
    <w:rsid w:val="00665A1F"/>
    <w:rsid w:val="00666343"/>
    <w:rsid w:val="006700A8"/>
    <w:rsid w:val="00670A91"/>
    <w:rsid w:val="00671492"/>
    <w:rsid w:val="00672077"/>
    <w:rsid w:val="00672393"/>
    <w:rsid w:val="00672F90"/>
    <w:rsid w:val="00673C64"/>
    <w:rsid w:val="00673C6B"/>
    <w:rsid w:val="00673D61"/>
    <w:rsid w:val="00674CD2"/>
    <w:rsid w:val="00675DBC"/>
    <w:rsid w:val="00676768"/>
    <w:rsid w:val="006804F5"/>
    <w:rsid w:val="00680BC8"/>
    <w:rsid w:val="00680F8A"/>
    <w:rsid w:val="0068107F"/>
    <w:rsid w:val="0068190C"/>
    <w:rsid w:val="00681D5D"/>
    <w:rsid w:val="0068517C"/>
    <w:rsid w:val="00685BA9"/>
    <w:rsid w:val="00686E7F"/>
    <w:rsid w:val="00687556"/>
    <w:rsid w:val="006905B1"/>
    <w:rsid w:val="00690D8C"/>
    <w:rsid w:val="00691BBD"/>
    <w:rsid w:val="00692096"/>
    <w:rsid w:val="006938B0"/>
    <w:rsid w:val="006944EF"/>
    <w:rsid w:val="006946B9"/>
    <w:rsid w:val="00694A95"/>
    <w:rsid w:val="00695E8E"/>
    <w:rsid w:val="006962FB"/>
    <w:rsid w:val="00696927"/>
    <w:rsid w:val="00697854"/>
    <w:rsid w:val="0069789D"/>
    <w:rsid w:val="00697CFE"/>
    <w:rsid w:val="00697ECF"/>
    <w:rsid w:val="006A04A7"/>
    <w:rsid w:val="006A06AD"/>
    <w:rsid w:val="006A07C5"/>
    <w:rsid w:val="006A20DA"/>
    <w:rsid w:val="006A2A2C"/>
    <w:rsid w:val="006A2E3F"/>
    <w:rsid w:val="006A2E60"/>
    <w:rsid w:val="006A3285"/>
    <w:rsid w:val="006A45AB"/>
    <w:rsid w:val="006A4954"/>
    <w:rsid w:val="006A4BA4"/>
    <w:rsid w:val="006A5953"/>
    <w:rsid w:val="006A66CF"/>
    <w:rsid w:val="006A7919"/>
    <w:rsid w:val="006A7E3C"/>
    <w:rsid w:val="006A7E6F"/>
    <w:rsid w:val="006B2523"/>
    <w:rsid w:val="006B2F2E"/>
    <w:rsid w:val="006B4124"/>
    <w:rsid w:val="006B4320"/>
    <w:rsid w:val="006B5381"/>
    <w:rsid w:val="006B5465"/>
    <w:rsid w:val="006B56C2"/>
    <w:rsid w:val="006B5D84"/>
    <w:rsid w:val="006B6488"/>
    <w:rsid w:val="006B6520"/>
    <w:rsid w:val="006B67A8"/>
    <w:rsid w:val="006B6D19"/>
    <w:rsid w:val="006B7A9E"/>
    <w:rsid w:val="006C037D"/>
    <w:rsid w:val="006C08C7"/>
    <w:rsid w:val="006C0E27"/>
    <w:rsid w:val="006C12E8"/>
    <w:rsid w:val="006C5181"/>
    <w:rsid w:val="006C5671"/>
    <w:rsid w:val="006C567C"/>
    <w:rsid w:val="006C5695"/>
    <w:rsid w:val="006C759F"/>
    <w:rsid w:val="006C7C06"/>
    <w:rsid w:val="006C7E4E"/>
    <w:rsid w:val="006D30FD"/>
    <w:rsid w:val="006D3627"/>
    <w:rsid w:val="006D5082"/>
    <w:rsid w:val="006D622F"/>
    <w:rsid w:val="006D6AB5"/>
    <w:rsid w:val="006D6AE8"/>
    <w:rsid w:val="006D788D"/>
    <w:rsid w:val="006D7DF9"/>
    <w:rsid w:val="006E0064"/>
    <w:rsid w:val="006E0375"/>
    <w:rsid w:val="006E10B9"/>
    <w:rsid w:val="006E1BDA"/>
    <w:rsid w:val="006E1D63"/>
    <w:rsid w:val="006E2300"/>
    <w:rsid w:val="006E4A1F"/>
    <w:rsid w:val="006E50D2"/>
    <w:rsid w:val="006E5A6A"/>
    <w:rsid w:val="006E6314"/>
    <w:rsid w:val="006E6AD1"/>
    <w:rsid w:val="006E746A"/>
    <w:rsid w:val="006E7676"/>
    <w:rsid w:val="006E7E97"/>
    <w:rsid w:val="006F0A2B"/>
    <w:rsid w:val="006F13F8"/>
    <w:rsid w:val="006F1ABC"/>
    <w:rsid w:val="006F1B28"/>
    <w:rsid w:val="006F1BD2"/>
    <w:rsid w:val="006F1D1B"/>
    <w:rsid w:val="006F25A6"/>
    <w:rsid w:val="006F2DF8"/>
    <w:rsid w:val="006F4502"/>
    <w:rsid w:val="006F49FA"/>
    <w:rsid w:val="006F5FF6"/>
    <w:rsid w:val="006F602D"/>
    <w:rsid w:val="006F6308"/>
    <w:rsid w:val="006F659C"/>
    <w:rsid w:val="006F7B81"/>
    <w:rsid w:val="006F7DEB"/>
    <w:rsid w:val="00700BA0"/>
    <w:rsid w:val="007016D5"/>
    <w:rsid w:val="00701A29"/>
    <w:rsid w:val="00704DD9"/>
    <w:rsid w:val="00704F1C"/>
    <w:rsid w:val="007057CF"/>
    <w:rsid w:val="00705CF8"/>
    <w:rsid w:val="00707D14"/>
    <w:rsid w:val="00710775"/>
    <w:rsid w:val="00710800"/>
    <w:rsid w:val="00710B44"/>
    <w:rsid w:val="0071216E"/>
    <w:rsid w:val="007125C7"/>
    <w:rsid w:val="00712798"/>
    <w:rsid w:val="007138CC"/>
    <w:rsid w:val="00713D35"/>
    <w:rsid w:val="00714401"/>
    <w:rsid w:val="00714A23"/>
    <w:rsid w:val="00715667"/>
    <w:rsid w:val="0071574F"/>
    <w:rsid w:val="00715773"/>
    <w:rsid w:val="007158FA"/>
    <w:rsid w:val="00716678"/>
    <w:rsid w:val="00716D0C"/>
    <w:rsid w:val="00717F1B"/>
    <w:rsid w:val="00717F52"/>
    <w:rsid w:val="00720445"/>
    <w:rsid w:val="007208BE"/>
    <w:rsid w:val="00720F87"/>
    <w:rsid w:val="0072286C"/>
    <w:rsid w:val="0072356C"/>
    <w:rsid w:val="0072425B"/>
    <w:rsid w:val="007245B7"/>
    <w:rsid w:val="00724C6D"/>
    <w:rsid w:val="00724D79"/>
    <w:rsid w:val="0072524D"/>
    <w:rsid w:val="00725775"/>
    <w:rsid w:val="00726A58"/>
    <w:rsid w:val="007314FD"/>
    <w:rsid w:val="00732455"/>
    <w:rsid w:val="00734D1C"/>
    <w:rsid w:val="00735F4E"/>
    <w:rsid w:val="0073622E"/>
    <w:rsid w:val="0073693D"/>
    <w:rsid w:val="00736C98"/>
    <w:rsid w:val="00737C4E"/>
    <w:rsid w:val="00740019"/>
    <w:rsid w:val="0074028F"/>
    <w:rsid w:val="00740C11"/>
    <w:rsid w:val="00741C16"/>
    <w:rsid w:val="007426C7"/>
    <w:rsid w:val="00742D5F"/>
    <w:rsid w:val="00743648"/>
    <w:rsid w:val="00744780"/>
    <w:rsid w:val="00745461"/>
    <w:rsid w:val="007459D6"/>
    <w:rsid w:val="00745EF6"/>
    <w:rsid w:val="00750ABD"/>
    <w:rsid w:val="00751198"/>
    <w:rsid w:val="00751244"/>
    <w:rsid w:val="00751E1F"/>
    <w:rsid w:val="007528C1"/>
    <w:rsid w:val="00752DC5"/>
    <w:rsid w:val="00752FD8"/>
    <w:rsid w:val="00753071"/>
    <w:rsid w:val="00753624"/>
    <w:rsid w:val="00754E3D"/>
    <w:rsid w:val="00756044"/>
    <w:rsid w:val="007564F2"/>
    <w:rsid w:val="0076017E"/>
    <w:rsid w:val="0076058C"/>
    <w:rsid w:val="007606E1"/>
    <w:rsid w:val="00760EF5"/>
    <w:rsid w:val="007618B0"/>
    <w:rsid w:val="00762C52"/>
    <w:rsid w:val="00763245"/>
    <w:rsid w:val="007644E8"/>
    <w:rsid w:val="00764C2F"/>
    <w:rsid w:val="00767380"/>
    <w:rsid w:val="00770A35"/>
    <w:rsid w:val="00770FED"/>
    <w:rsid w:val="00771376"/>
    <w:rsid w:val="0077140E"/>
    <w:rsid w:val="00772185"/>
    <w:rsid w:val="00772AE8"/>
    <w:rsid w:val="00773720"/>
    <w:rsid w:val="0077435F"/>
    <w:rsid w:val="00774934"/>
    <w:rsid w:val="007757A1"/>
    <w:rsid w:val="00776505"/>
    <w:rsid w:val="007766FA"/>
    <w:rsid w:val="007767E9"/>
    <w:rsid w:val="00776C13"/>
    <w:rsid w:val="007779EE"/>
    <w:rsid w:val="00777AF3"/>
    <w:rsid w:val="00780138"/>
    <w:rsid w:val="007804B8"/>
    <w:rsid w:val="00780B85"/>
    <w:rsid w:val="00780DF2"/>
    <w:rsid w:val="0078117A"/>
    <w:rsid w:val="007811B0"/>
    <w:rsid w:val="00781A16"/>
    <w:rsid w:val="007831A9"/>
    <w:rsid w:val="007846E1"/>
    <w:rsid w:val="007864E3"/>
    <w:rsid w:val="00786552"/>
    <w:rsid w:val="0078656E"/>
    <w:rsid w:val="00786EC8"/>
    <w:rsid w:val="00787428"/>
    <w:rsid w:val="0079050D"/>
    <w:rsid w:val="00790A95"/>
    <w:rsid w:val="007922B4"/>
    <w:rsid w:val="00792343"/>
    <w:rsid w:val="00794A11"/>
    <w:rsid w:val="00797595"/>
    <w:rsid w:val="00797D20"/>
    <w:rsid w:val="007A0724"/>
    <w:rsid w:val="007A141F"/>
    <w:rsid w:val="007A2080"/>
    <w:rsid w:val="007A24D5"/>
    <w:rsid w:val="007A26E8"/>
    <w:rsid w:val="007A2B87"/>
    <w:rsid w:val="007A2F67"/>
    <w:rsid w:val="007A3012"/>
    <w:rsid w:val="007A347D"/>
    <w:rsid w:val="007A3C72"/>
    <w:rsid w:val="007A546D"/>
    <w:rsid w:val="007A5EE0"/>
    <w:rsid w:val="007A601F"/>
    <w:rsid w:val="007A6462"/>
    <w:rsid w:val="007A7308"/>
    <w:rsid w:val="007A762B"/>
    <w:rsid w:val="007B122A"/>
    <w:rsid w:val="007B2333"/>
    <w:rsid w:val="007B2A07"/>
    <w:rsid w:val="007B2B51"/>
    <w:rsid w:val="007B2E7E"/>
    <w:rsid w:val="007B4A28"/>
    <w:rsid w:val="007B4AFB"/>
    <w:rsid w:val="007B4EC1"/>
    <w:rsid w:val="007B66CA"/>
    <w:rsid w:val="007B6CCB"/>
    <w:rsid w:val="007C0BD8"/>
    <w:rsid w:val="007C101A"/>
    <w:rsid w:val="007C15A9"/>
    <w:rsid w:val="007C1B92"/>
    <w:rsid w:val="007C565E"/>
    <w:rsid w:val="007C62F0"/>
    <w:rsid w:val="007C6682"/>
    <w:rsid w:val="007C7003"/>
    <w:rsid w:val="007C7257"/>
    <w:rsid w:val="007C7729"/>
    <w:rsid w:val="007C7974"/>
    <w:rsid w:val="007C7C12"/>
    <w:rsid w:val="007D0066"/>
    <w:rsid w:val="007D082C"/>
    <w:rsid w:val="007D0B1F"/>
    <w:rsid w:val="007D11A4"/>
    <w:rsid w:val="007D1428"/>
    <w:rsid w:val="007D2010"/>
    <w:rsid w:val="007D211B"/>
    <w:rsid w:val="007D237C"/>
    <w:rsid w:val="007D3E2D"/>
    <w:rsid w:val="007D4024"/>
    <w:rsid w:val="007D41EF"/>
    <w:rsid w:val="007D4A2C"/>
    <w:rsid w:val="007D4ED2"/>
    <w:rsid w:val="007D523A"/>
    <w:rsid w:val="007D763C"/>
    <w:rsid w:val="007D7860"/>
    <w:rsid w:val="007E0B2A"/>
    <w:rsid w:val="007E212B"/>
    <w:rsid w:val="007E2217"/>
    <w:rsid w:val="007E29F6"/>
    <w:rsid w:val="007E2EE0"/>
    <w:rsid w:val="007E3C15"/>
    <w:rsid w:val="007E47EB"/>
    <w:rsid w:val="007E4B91"/>
    <w:rsid w:val="007E4D60"/>
    <w:rsid w:val="007E59B5"/>
    <w:rsid w:val="007E5C49"/>
    <w:rsid w:val="007E5D69"/>
    <w:rsid w:val="007E5E02"/>
    <w:rsid w:val="007F0EAD"/>
    <w:rsid w:val="007F1070"/>
    <w:rsid w:val="007F160C"/>
    <w:rsid w:val="007F1F32"/>
    <w:rsid w:val="007F2036"/>
    <w:rsid w:val="007F2FEF"/>
    <w:rsid w:val="007F3986"/>
    <w:rsid w:val="007F41F7"/>
    <w:rsid w:val="007F46D3"/>
    <w:rsid w:val="007F4A8C"/>
    <w:rsid w:val="007F625C"/>
    <w:rsid w:val="007F7A5B"/>
    <w:rsid w:val="00801732"/>
    <w:rsid w:val="00801A1B"/>
    <w:rsid w:val="00801B87"/>
    <w:rsid w:val="008028CF"/>
    <w:rsid w:val="00803183"/>
    <w:rsid w:val="00803429"/>
    <w:rsid w:val="00803C63"/>
    <w:rsid w:val="00804C3F"/>
    <w:rsid w:val="008055FA"/>
    <w:rsid w:val="00806E9A"/>
    <w:rsid w:val="00810268"/>
    <w:rsid w:val="00811652"/>
    <w:rsid w:val="008118EE"/>
    <w:rsid w:val="00811CB4"/>
    <w:rsid w:val="00812435"/>
    <w:rsid w:val="00812A51"/>
    <w:rsid w:val="00812CA7"/>
    <w:rsid w:val="00812DC0"/>
    <w:rsid w:val="00812EC2"/>
    <w:rsid w:val="00812EF8"/>
    <w:rsid w:val="0081394E"/>
    <w:rsid w:val="00814249"/>
    <w:rsid w:val="00815658"/>
    <w:rsid w:val="00815A30"/>
    <w:rsid w:val="00815B85"/>
    <w:rsid w:val="00815C7B"/>
    <w:rsid w:val="008165AC"/>
    <w:rsid w:val="00816647"/>
    <w:rsid w:val="00816E11"/>
    <w:rsid w:val="00817760"/>
    <w:rsid w:val="00820186"/>
    <w:rsid w:val="0082046F"/>
    <w:rsid w:val="008214F7"/>
    <w:rsid w:val="00823C46"/>
    <w:rsid w:val="0082556D"/>
    <w:rsid w:val="008263CF"/>
    <w:rsid w:val="0082685D"/>
    <w:rsid w:val="008271DA"/>
    <w:rsid w:val="008275F2"/>
    <w:rsid w:val="008278B2"/>
    <w:rsid w:val="0083068C"/>
    <w:rsid w:val="00830A63"/>
    <w:rsid w:val="00830E9A"/>
    <w:rsid w:val="00830FFB"/>
    <w:rsid w:val="008312CF"/>
    <w:rsid w:val="00831B5F"/>
    <w:rsid w:val="0083339F"/>
    <w:rsid w:val="00834BFC"/>
    <w:rsid w:val="008354C5"/>
    <w:rsid w:val="00837220"/>
    <w:rsid w:val="008376FC"/>
    <w:rsid w:val="00837A64"/>
    <w:rsid w:val="00837D0F"/>
    <w:rsid w:val="00841ABC"/>
    <w:rsid w:val="00841DD8"/>
    <w:rsid w:val="00843CDE"/>
    <w:rsid w:val="00844340"/>
    <w:rsid w:val="00845D25"/>
    <w:rsid w:val="0084666B"/>
    <w:rsid w:val="008469BF"/>
    <w:rsid w:val="008471FD"/>
    <w:rsid w:val="008473C2"/>
    <w:rsid w:val="0084769C"/>
    <w:rsid w:val="00850804"/>
    <w:rsid w:val="0085148E"/>
    <w:rsid w:val="00851A36"/>
    <w:rsid w:val="00851D88"/>
    <w:rsid w:val="0085245C"/>
    <w:rsid w:val="00852CB5"/>
    <w:rsid w:val="00853728"/>
    <w:rsid w:val="00853A96"/>
    <w:rsid w:val="00855341"/>
    <w:rsid w:val="00855ADC"/>
    <w:rsid w:val="0086219A"/>
    <w:rsid w:val="008628C3"/>
    <w:rsid w:val="00862998"/>
    <w:rsid w:val="00863DE0"/>
    <w:rsid w:val="008647C3"/>
    <w:rsid w:val="00864BA6"/>
    <w:rsid w:val="00866521"/>
    <w:rsid w:val="00866BE6"/>
    <w:rsid w:val="008674FD"/>
    <w:rsid w:val="00867F5F"/>
    <w:rsid w:val="00870C53"/>
    <w:rsid w:val="00871A1A"/>
    <w:rsid w:val="00871C50"/>
    <w:rsid w:val="0087284F"/>
    <w:rsid w:val="00873229"/>
    <w:rsid w:val="00874A04"/>
    <w:rsid w:val="00875F89"/>
    <w:rsid w:val="0087672C"/>
    <w:rsid w:val="0088273C"/>
    <w:rsid w:val="00882E5C"/>
    <w:rsid w:val="00883BCC"/>
    <w:rsid w:val="00884C38"/>
    <w:rsid w:val="00885160"/>
    <w:rsid w:val="0088522E"/>
    <w:rsid w:val="008859B7"/>
    <w:rsid w:val="008869AF"/>
    <w:rsid w:val="00886F36"/>
    <w:rsid w:val="008873E9"/>
    <w:rsid w:val="00891C41"/>
    <w:rsid w:val="00891C91"/>
    <w:rsid w:val="008922F5"/>
    <w:rsid w:val="008934F6"/>
    <w:rsid w:val="008951F7"/>
    <w:rsid w:val="0089525E"/>
    <w:rsid w:val="00896711"/>
    <w:rsid w:val="00896A11"/>
    <w:rsid w:val="00896E90"/>
    <w:rsid w:val="00897D55"/>
    <w:rsid w:val="008A01D5"/>
    <w:rsid w:val="008A0703"/>
    <w:rsid w:val="008A19EE"/>
    <w:rsid w:val="008A297F"/>
    <w:rsid w:val="008A2E5C"/>
    <w:rsid w:val="008A333E"/>
    <w:rsid w:val="008A3433"/>
    <w:rsid w:val="008A3B26"/>
    <w:rsid w:val="008A3BF7"/>
    <w:rsid w:val="008A49E7"/>
    <w:rsid w:val="008A5353"/>
    <w:rsid w:val="008A537D"/>
    <w:rsid w:val="008A5A8A"/>
    <w:rsid w:val="008A5E9C"/>
    <w:rsid w:val="008A6614"/>
    <w:rsid w:val="008A7AF9"/>
    <w:rsid w:val="008B2E42"/>
    <w:rsid w:val="008B3F69"/>
    <w:rsid w:val="008B4048"/>
    <w:rsid w:val="008B5008"/>
    <w:rsid w:val="008B5155"/>
    <w:rsid w:val="008B5508"/>
    <w:rsid w:val="008B5AD6"/>
    <w:rsid w:val="008B5B62"/>
    <w:rsid w:val="008B62D7"/>
    <w:rsid w:val="008C132C"/>
    <w:rsid w:val="008C21F3"/>
    <w:rsid w:val="008C3702"/>
    <w:rsid w:val="008C3726"/>
    <w:rsid w:val="008C3DA6"/>
    <w:rsid w:val="008C557A"/>
    <w:rsid w:val="008C5992"/>
    <w:rsid w:val="008C67E5"/>
    <w:rsid w:val="008C69E6"/>
    <w:rsid w:val="008C7CB6"/>
    <w:rsid w:val="008C7D27"/>
    <w:rsid w:val="008D04F5"/>
    <w:rsid w:val="008D0619"/>
    <w:rsid w:val="008D11EE"/>
    <w:rsid w:val="008D15F6"/>
    <w:rsid w:val="008D4DC8"/>
    <w:rsid w:val="008D5589"/>
    <w:rsid w:val="008D568E"/>
    <w:rsid w:val="008D5A71"/>
    <w:rsid w:val="008D7462"/>
    <w:rsid w:val="008D7BAB"/>
    <w:rsid w:val="008E0A1F"/>
    <w:rsid w:val="008E0BA3"/>
    <w:rsid w:val="008E1C7D"/>
    <w:rsid w:val="008E472E"/>
    <w:rsid w:val="008E5659"/>
    <w:rsid w:val="008E574B"/>
    <w:rsid w:val="008E5F97"/>
    <w:rsid w:val="008E6757"/>
    <w:rsid w:val="008E6E3D"/>
    <w:rsid w:val="008E7B48"/>
    <w:rsid w:val="008F0121"/>
    <w:rsid w:val="008F090E"/>
    <w:rsid w:val="008F0C4C"/>
    <w:rsid w:val="008F1910"/>
    <w:rsid w:val="008F1D99"/>
    <w:rsid w:val="008F2C23"/>
    <w:rsid w:val="008F6871"/>
    <w:rsid w:val="008F7003"/>
    <w:rsid w:val="008F71BD"/>
    <w:rsid w:val="009013AB"/>
    <w:rsid w:val="00901BFD"/>
    <w:rsid w:val="00902583"/>
    <w:rsid w:val="009030E5"/>
    <w:rsid w:val="00903FE2"/>
    <w:rsid w:val="00904569"/>
    <w:rsid w:val="00905F4B"/>
    <w:rsid w:val="009068E2"/>
    <w:rsid w:val="00910A76"/>
    <w:rsid w:val="0091159B"/>
    <w:rsid w:val="00911BD1"/>
    <w:rsid w:val="0091474D"/>
    <w:rsid w:val="00914E81"/>
    <w:rsid w:val="00915040"/>
    <w:rsid w:val="00915713"/>
    <w:rsid w:val="00915AE4"/>
    <w:rsid w:val="00916B5A"/>
    <w:rsid w:val="0091726C"/>
    <w:rsid w:val="009201A3"/>
    <w:rsid w:val="00920988"/>
    <w:rsid w:val="009215BB"/>
    <w:rsid w:val="009220F5"/>
    <w:rsid w:val="009247FB"/>
    <w:rsid w:val="009248C0"/>
    <w:rsid w:val="00925174"/>
    <w:rsid w:val="00925374"/>
    <w:rsid w:val="0092669D"/>
    <w:rsid w:val="00930430"/>
    <w:rsid w:val="00931488"/>
    <w:rsid w:val="009314C2"/>
    <w:rsid w:val="009321A2"/>
    <w:rsid w:val="00932CE9"/>
    <w:rsid w:val="00934177"/>
    <w:rsid w:val="00935208"/>
    <w:rsid w:val="0093545D"/>
    <w:rsid w:val="00935D35"/>
    <w:rsid w:val="009360BF"/>
    <w:rsid w:val="0093614A"/>
    <w:rsid w:val="00937978"/>
    <w:rsid w:val="00940524"/>
    <w:rsid w:val="00940D20"/>
    <w:rsid w:val="00941665"/>
    <w:rsid w:val="009425F6"/>
    <w:rsid w:val="009434EB"/>
    <w:rsid w:val="00944B32"/>
    <w:rsid w:val="009467CD"/>
    <w:rsid w:val="009475ED"/>
    <w:rsid w:val="0094785D"/>
    <w:rsid w:val="0094788C"/>
    <w:rsid w:val="009504A8"/>
    <w:rsid w:val="0095399C"/>
    <w:rsid w:val="00954578"/>
    <w:rsid w:val="00956334"/>
    <w:rsid w:val="00960260"/>
    <w:rsid w:val="00961152"/>
    <w:rsid w:val="00961B84"/>
    <w:rsid w:val="0096200D"/>
    <w:rsid w:val="00963147"/>
    <w:rsid w:val="009643CE"/>
    <w:rsid w:val="00964D81"/>
    <w:rsid w:val="00965FED"/>
    <w:rsid w:val="00966170"/>
    <w:rsid w:val="00966735"/>
    <w:rsid w:val="00970257"/>
    <w:rsid w:val="00970307"/>
    <w:rsid w:val="00970722"/>
    <w:rsid w:val="0097079C"/>
    <w:rsid w:val="00970EC7"/>
    <w:rsid w:val="00971028"/>
    <w:rsid w:val="009716C7"/>
    <w:rsid w:val="0097271A"/>
    <w:rsid w:val="00972BFC"/>
    <w:rsid w:val="00973A8F"/>
    <w:rsid w:val="00973F0B"/>
    <w:rsid w:val="00974D32"/>
    <w:rsid w:val="00975234"/>
    <w:rsid w:val="0097534E"/>
    <w:rsid w:val="009764E3"/>
    <w:rsid w:val="00980126"/>
    <w:rsid w:val="00981D75"/>
    <w:rsid w:val="00981E8D"/>
    <w:rsid w:val="009826C8"/>
    <w:rsid w:val="009829FD"/>
    <w:rsid w:val="00983A1A"/>
    <w:rsid w:val="00986292"/>
    <w:rsid w:val="0099040D"/>
    <w:rsid w:val="00990644"/>
    <w:rsid w:val="00990963"/>
    <w:rsid w:val="00990DF9"/>
    <w:rsid w:val="00991620"/>
    <w:rsid w:val="00992474"/>
    <w:rsid w:val="00992990"/>
    <w:rsid w:val="0099365F"/>
    <w:rsid w:val="00993C92"/>
    <w:rsid w:val="00995D8B"/>
    <w:rsid w:val="0099642E"/>
    <w:rsid w:val="009A10C0"/>
    <w:rsid w:val="009A20F5"/>
    <w:rsid w:val="009A4544"/>
    <w:rsid w:val="009A4E9A"/>
    <w:rsid w:val="009A4F24"/>
    <w:rsid w:val="009A569F"/>
    <w:rsid w:val="009A7994"/>
    <w:rsid w:val="009B0146"/>
    <w:rsid w:val="009B0CCA"/>
    <w:rsid w:val="009B2725"/>
    <w:rsid w:val="009B2FB9"/>
    <w:rsid w:val="009B6752"/>
    <w:rsid w:val="009B7031"/>
    <w:rsid w:val="009C0358"/>
    <w:rsid w:val="009C185F"/>
    <w:rsid w:val="009C213C"/>
    <w:rsid w:val="009C25F2"/>
    <w:rsid w:val="009C3230"/>
    <w:rsid w:val="009C34B7"/>
    <w:rsid w:val="009C3DAB"/>
    <w:rsid w:val="009C4657"/>
    <w:rsid w:val="009C4D5B"/>
    <w:rsid w:val="009C4E75"/>
    <w:rsid w:val="009C5219"/>
    <w:rsid w:val="009C53F3"/>
    <w:rsid w:val="009C5D30"/>
    <w:rsid w:val="009C6116"/>
    <w:rsid w:val="009C7BEF"/>
    <w:rsid w:val="009D0C2F"/>
    <w:rsid w:val="009D2763"/>
    <w:rsid w:val="009D3E43"/>
    <w:rsid w:val="009D3F55"/>
    <w:rsid w:val="009D4FEA"/>
    <w:rsid w:val="009D596A"/>
    <w:rsid w:val="009D6349"/>
    <w:rsid w:val="009D7156"/>
    <w:rsid w:val="009D7259"/>
    <w:rsid w:val="009D7B21"/>
    <w:rsid w:val="009E05CA"/>
    <w:rsid w:val="009E10A1"/>
    <w:rsid w:val="009E181D"/>
    <w:rsid w:val="009E1ACA"/>
    <w:rsid w:val="009E1F0D"/>
    <w:rsid w:val="009E3E28"/>
    <w:rsid w:val="009E4967"/>
    <w:rsid w:val="009E4F76"/>
    <w:rsid w:val="009E59CC"/>
    <w:rsid w:val="009E5FCE"/>
    <w:rsid w:val="009E66BE"/>
    <w:rsid w:val="009E6B88"/>
    <w:rsid w:val="009E7149"/>
    <w:rsid w:val="009F0C62"/>
    <w:rsid w:val="009F21E8"/>
    <w:rsid w:val="009F5431"/>
    <w:rsid w:val="009F55AB"/>
    <w:rsid w:val="009F6671"/>
    <w:rsid w:val="009F695D"/>
    <w:rsid w:val="009F6DAA"/>
    <w:rsid w:val="009F77D4"/>
    <w:rsid w:val="00A00819"/>
    <w:rsid w:val="00A00AB4"/>
    <w:rsid w:val="00A00DF4"/>
    <w:rsid w:val="00A03109"/>
    <w:rsid w:val="00A03A65"/>
    <w:rsid w:val="00A04527"/>
    <w:rsid w:val="00A04C85"/>
    <w:rsid w:val="00A050C9"/>
    <w:rsid w:val="00A05BAA"/>
    <w:rsid w:val="00A05CD7"/>
    <w:rsid w:val="00A06A12"/>
    <w:rsid w:val="00A117B7"/>
    <w:rsid w:val="00A11AB8"/>
    <w:rsid w:val="00A11D21"/>
    <w:rsid w:val="00A12FBA"/>
    <w:rsid w:val="00A13FCD"/>
    <w:rsid w:val="00A1400E"/>
    <w:rsid w:val="00A15F38"/>
    <w:rsid w:val="00A17465"/>
    <w:rsid w:val="00A2012F"/>
    <w:rsid w:val="00A23FEC"/>
    <w:rsid w:val="00A24EAF"/>
    <w:rsid w:val="00A26C37"/>
    <w:rsid w:val="00A26C7E"/>
    <w:rsid w:val="00A30054"/>
    <w:rsid w:val="00A30A8E"/>
    <w:rsid w:val="00A30D7B"/>
    <w:rsid w:val="00A3101A"/>
    <w:rsid w:val="00A3230D"/>
    <w:rsid w:val="00A32AA7"/>
    <w:rsid w:val="00A33C2D"/>
    <w:rsid w:val="00A346D9"/>
    <w:rsid w:val="00A35398"/>
    <w:rsid w:val="00A35C94"/>
    <w:rsid w:val="00A368F5"/>
    <w:rsid w:val="00A36B10"/>
    <w:rsid w:val="00A36F80"/>
    <w:rsid w:val="00A37569"/>
    <w:rsid w:val="00A4076F"/>
    <w:rsid w:val="00A425B9"/>
    <w:rsid w:val="00A431B0"/>
    <w:rsid w:val="00A43AD1"/>
    <w:rsid w:val="00A43CEC"/>
    <w:rsid w:val="00A43FEA"/>
    <w:rsid w:val="00A44454"/>
    <w:rsid w:val="00A44C50"/>
    <w:rsid w:val="00A453DA"/>
    <w:rsid w:val="00A4654E"/>
    <w:rsid w:val="00A46FA8"/>
    <w:rsid w:val="00A46FBB"/>
    <w:rsid w:val="00A46FDB"/>
    <w:rsid w:val="00A50A75"/>
    <w:rsid w:val="00A514E3"/>
    <w:rsid w:val="00A51598"/>
    <w:rsid w:val="00A517F3"/>
    <w:rsid w:val="00A533AF"/>
    <w:rsid w:val="00A56E02"/>
    <w:rsid w:val="00A57129"/>
    <w:rsid w:val="00A60136"/>
    <w:rsid w:val="00A60575"/>
    <w:rsid w:val="00A610FB"/>
    <w:rsid w:val="00A62043"/>
    <w:rsid w:val="00A64588"/>
    <w:rsid w:val="00A65D65"/>
    <w:rsid w:val="00A65F68"/>
    <w:rsid w:val="00A66BAE"/>
    <w:rsid w:val="00A701D2"/>
    <w:rsid w:val="00A70950"/>
    <w:rsid w:val="00A70EF6"/>
    <w:rsid w:val="00A710EC"/>
    <w:rsid w:val="00A714AB"/>
    <w:rsid w:val="00A71824"/>
    <w:rsid w:val="00A731AC"/>
    <w:rsid w:val="00A73942"/>
    <w:rsid w:val="00A74D98"/>
    <w:rsid w:val="00A75ED7"/>
    <w:rsid w:val="00A76A09"/>
    <w:rsid w:val="00A776AA"/>
    <w:rsid w:val="00A80450"/>
    <w:rsid w:val="00A80680"/>
    <w:rsid w:val="00A8150A"/>
    <w:rsid w:val="00A821B3"/>
    <w:rsid w:val="00A82975"/>
    <w:rsid w:val="00A838CF"/>
    <w:rsid w:val="00A844E6"/>
    <w:rsid w:val="00A84551"/>
    <w:rsid w:val="00A84720"/>
    <w:rsid w:val="00A85DEE"/>
    <w:rsid w:val="00A87476"/>
    <w:rsid w:val="00A90FB6"/>
    <w:rsid w:val="00A91230"/>
    <w:rsid w:val="00A94845"/>
    <w:rsid w:val="00A95B8B"/>
    <w:rsid w:val="00A97019"/>
    <w:rsid w:val="00A973BA"/>
    <w:rsid w:val="00AA0299"/>
    <w:rsid w:val="00AA06C8"/>
    <w:rsid w:val="00AA09DD"/>
    <w:rsid w:val="00AA1161"/>
    <w:rsid w:val="00AA16D7"/>
    <w:rsid w:val="00AA1EE5"/>
    <w:rsid w:val="00AA2DAB"/>
    <w:rsid w:val="00AA2DC1"/>
    <w:rsid w:val="00AA2EC7"/>
    <w:rsid w:val="00AA45CD"/>
    <w:rsid w:val="00AA52D4"/>
    <w:rsid w:val="00AA5650"/>
    <w:rsid w:val="00AA5B8E"/>
    <w:rsid w:val="00AA5C1F"/>
    <w:rsid w:val="00AA6931"/>
    <w:rsid w:val="00AA72DF"/>
    <w:rsid w:val="00AB1090"/>
    <w:rsid w:val="00AB1CA3"/>
    <w:rsid w:val="00AB2700"/>
    <w:rsid w:val="00AB283F"/>
    <w:rsid w:val="00AB2DBD"/>
    <w:rsid w:val="00AB3273"/>
    <w:rsid w:val="00AB36B5"/>
    <w:rsid w:val="00AB498F"/>
    <w:rsid w:val="00AB5CFA"/>
    <w:rsid w:val="00AB6113"/>
    <w:rsid w:val="00AB6B0A"/>
    <w:rsid w:val="00AB6B46"/>
    <w:rsid w:val="00AB6EAD"/>
    <w:rsid w:val="00AC196B"/>
    <w:rsid w:val="00AC1E7B"/>
    <w:rsid w:val="00AC247A"/>
    <w:rsid w:val="00AC2CC8"/>
    <w:rsid w:val="00AC50E8"/>
    <w:rsid w:val="00AC7B14"/>
    <w:rsid w:val="00AD009C"/>
    <w:rsid w:val="00AD02CC"/>
    <w:rsid w:val="00AD1E90"/>
    <w:rsid w:val="00AD25B1"/>
    <w:rsid w:val="00AD37A0"/>
    <w:rsid w:val="00AD3840"/>
    <w:rsid w:val="00AD3FDB"/>
    <w:rsid w:val="00AD4A63"/>
    <w:rsid w:val="00AD4B61"/>
    <w:rsid w:val="00AD4C00"/>
    <w:rsid w:val="00AD5017"/>
    <w:rsid w:val="00AD5064"/>
    <w:rsid w:val="00AD5830"/>
    <w:rsid w:val="00AD6FA2"/>
    <w:rsid w:val="00AD776D"/>
    <w:rsid w:val="00AD7788"/>
    <w:rsid w:val="00AE13FF"/>
    <w:rsid w:val="00AE153A"/>
    <w:rsid w:val="00AE16E1"/>
    <w:rsid w:val="00AE2810"/>
    <w:rsid w:val="00AE3D69"/>
    <w:rsid w:val="00AE485C"/>
    <w:rsid w:val="00AE4DA1"/>
    <w:rsid w:val="00AE5E21"/>
    <w:rsid w:val="00AE5ED1"/>
    <w:rsid w:val="00AE6F4F"/>
    <w:rsid w:val="00AF02FD"/>
    <w:rsid w:val="00AF07CA"/>
    <w:rsid w:val="00AF1169"/>
    <w:rsid w:val="00AF287E"/>
    <w:rsid w:val="00AF2DC7"/>
    <w:rsid w:val="00AF2F9E"/>
    <w:rsid w:val="00AF34BB"/>
    <w:rsid w:val="00AF3A51"/>
    <w:rsid w:val="00AF3BE4"/>
    <w:rsid w:val="00AF5B49"/>
    <w:rsid w:val="00AF60F0"/>
    <w:rsid w:val="00AF61E4"/>
    <w:rsid w:val="00AF6AC6"/>
    <w:rsid w:val="00AF6BFC"/>
    <w:rsid w:val="00AF6D10"/>
    <w:rsid w:val="00AF6F57"/>
    <w:rsid w:val="00AF7243"/>
    <w:rsid w:val="00AF7DDF"/>
    <w:rsid w:val="00B00AAB"/>
    <w:rsid w:val="00B0118A"/>
    <w:rsid w:val="00B01266"/>
    <w:rsid w:val="00B01768"/>
    <w:rsid w:val="00B019C4"/>
    <w:rsid w:val="00B01D9E"/>
    <w:rsid w:val="00B01FCF"/>
    <w:rsid w:val="00B02411"/>
    <w:rsid w:val="00B0398F"/>
    <w:rsid w:val="00B03993"/>
    <w:rsid w:val="00B04002"/>
    <w:rsid w:val="00B0478C"/>
    <w:rsid w:val="00B04A05"/>
    <w:rsid w:val="00B05FED"/>
    <w:rsid w:val="00B06885"/>
    <w:rsid w:val="00B1248D"/>
    <w:rsid w:val="00B13115"/>
    <w:rsid w:val="00B13B14"/>
    <w:rsid w:val="00B14839"/>
    <w:rsid w:val="00B14D59"/>
    <w:rsid w:val="00B156BD"/>
    <w:rsid w:val="00B17F88"/>
    <w:rsid w:val="00B2048E"/>
    <w:rsid w:val="00B21E27"/>
    <w:rsid w:val="00B224BB"/>
    <w:rsid w:val="00B243AD"/>
    <w:rsid w:val="00B24C69"/>
    <w:rsid w:val="00B24CD8"/>
    <w:rsid w:val="00B26001"/>
    <w:rsid w:val="00B26CA9"/>
    <w:rsid w:val="00B27E64"/>
    <w:rsid w:val="00B3104D"/>
    <w:rsid w:val="00B312C7"/>
    <w:rsid w:val="00B320EE"/>
    <w:rsid w:val="00B3280D"/>
    <w:rsid w:val="00B32DE9"/>
    <w:rsid w:val="00B32FF4"/>
    <w:rsid w:val="00B33542"/>
    <w:rsid w:val="00B34C61"/>
    <w:rsid w:val="00B3770A"/>
    <w:rsid w:val="00B37FDF"/>
    <w:rsid w:val="00B40AD2"/>
    <w:rsid w:val="00B41835"/>
    <w:rsid w:val="00B41DAC"/>
    <w:rsid w:val="00B422AC"/>
    <w:rsid w:val="00B424AD"/>
    <w:rsid w:val="00B4298A"/>
    <w:rsid w:val="00B43F16"/>
    <w:rsid w:val="00B44582"/>
    <w:rsid w:val="00B45725"/>
    <w:rsid w:val="00B45A86"/>
    <w:rsid w:val="00B45C4A"/>
    <w:rsid w:val="00B4671D"/>
    <w:rsid w:val="00B473ED"/>
    <w:rsid w:val="00B475D6"/>
    <w:rsid w:val="00B47C20"/>
    <w:rsid w:val="00B47F22"/>
    <w:rsid w:val="00B521B9"/>
    <w:rsid w:val="00B5308A"/>
    <w:rsid w:val="00B53532"/>
    <w:rsid w:val="00B570F8"/>
    <w:rsid w:val="00B60845"/>
    <w:rsid w:val="00B60A4D"/>
    <w:rsid w:val="00B60B8D"/>
    <w:rsid w:val="00B621C0"/>
    <w:rsid w:val="00B62D41"/>
    <w:rsid w:val="00B63154"/>
    <w:rsid w:val="00B648C2"/>
    <w:rsid w:val="00B65152"/>
    <w:rsid w:val="00B705B1"/>
    <w:rsid w:val="00B70F2B"/>
    <w:rsid w:val="00B72D73"/>
    <w:rsid w:val="00B7432F"/>
    <w:rsid w:val="00B74693"/>
    <w:rsid w:val="00B74E6C"/>
    <w:rsid w:val="00B74EE8"/>
    <w:rsid w:val="00B75DF6"/>
    <w:rsid w:val="00B76361"/>
    <w:rsid w:val="00B76417"/>
    <w:rsid w:val="00B76A2C"/>
    <w:rsid w:val="00B7704E"/>
    <w:rsid w:val="00B7755E"/>
    <w:rsid w:val="00B80B25"/>
    <w:rsid w:val="00B82BED"/>
    <w:rsid w:val="00B838FB"/>
    <w:rsid w:val="00B83998"/>
    <w:rsid w:val="00B8427C"/>
    <w:rsid w:val="00B84EDC"/>
    <w:rsid w:val="00B865A3"/>
    <w:rsid w:val="00B86E6B"/>
    <w:rsid w:val="00B86E96"/>
    <w:rsid w:val="00B87CC4"/>
    <w:rsid w:val="00B900A4"/>
    <w:rsid w:val="00B90CC9"/>
    <w:rsid w:val="00B9131A"/>
    <w:rsid w:val="00B9196D"/>
    <w:rsid w:val="00B92128"/>
    <w:rsid w:val="00B92176"/>
    <w:rsid w:val="00B923DE"/>
    <w:rsid w:val="00B92443"/>
    <w:rsid w:val="00B9359A"/>
    <w:rsid w:val="00B93D4A"/>
    <w:rsid w:val="00B947C2"/>
    <w:rsid w:val="00B94CB3"/>
    <w:rsid w:val="00B94F1E"/>
    <w:rsid w:val="00B95839"/>
    <w:rsid w:val="00B95E84"/>
    <w:rsid w:val="00B962A3"/>
    <w:rsid w:val="00B968BD"/>
    <w:rsid w:val="00B977A2"/>
    <w:rsid w:val="00B97B49"/>
    <w:rsid w:val="00BA03C6"/>
    <w:rsid w:val="00BA1FFA"/>
    <w:rsid w:val="00BA2077"/>
    <w:rsid w:val="00BA2545"/>
    <w:rsid w:val="00BA26CD"/>
    <w:rsid w:val="00BA481C"/>
    <w:rsid w:val="00BA4927"/>
    <w:rsid w:val="00BA4ADC"/>
    <w:rsid w:val="00BA4E27"/>
    <w:rsid w:val="00BA4E41"/>
    <w:rsid w:val="00BA561B"/>
    <w:rsid w:val="00BA58ED"/>
    <w:rsid w:val="00BA6C93"/>
    <w:rsid w:val="00BA7729"/>
    <w:rsid w:val="00BA77C2"/>
    <w:rsid w:val="00BB1919"/>
    <w:rsid w:val="00BB19C7"/>
    <w:rsid w:val="00BB3D3A"/>
    <w:rsid w:val="00BB5C13"/>
    <w:rsid w:val="00BB622E"/>
    <w:rsid w:val="00BB7E75"/>
    <w:rsid w:val="00BC0900"/>
    <w:rsid w:val="00BC0C25"/>
    <w:rsid w:val="00BC1E43"/>
    <w:rsid w:val="00BC45AB"/>
    <w:rsid w:val="00BC591E"/>
    <w:rsid w:val="00BC5DFF"/>
    <w:rsid w:val="00BC664C"/>
    <w:rsid w:val="00BC682C"/>
    <w:rsid w:val="00BD1715"/>
    <w:rsid w:val="00BD1766"/>
    <w:rsid w:val="00BD29DF"/>
    <w:rsid w:val="00BD2BC4"/>
    <w:rsid w:val="00BD3024"/>
    <w:rsid w:val="00BD31EC"/>
    <w:rsid w:val="00BD3AED"/>
    <w:rsid w:val="00BD3FE4"/>
    <w:rsid w:val="00BD4109"/>
    <w:rsid w:val="00BD472E"/>
    <w:rsid w:val="00BD6758"/>
    <w:rsid w:val="00BD6794"/>
    <w:rsid w:val="00BD74C2"/>
    <w:rsid w:val="00BE030D"/>
    <w:rsid w:val="00BE1523"/>
    <w:rsid w:val="00BE2E7D"/>
    <w:rsid w:val="00BE2EEA"/>
    <w:rsid w:val="00BF0401"/>
    <w:rsid w:val="00BF33F0"/>
    <w:rsid w:val="00BF347D"/>
    <w:rsid w:val="00BF3490"/>
    <w:rsid w:val="00BF3609"/>
    <w:rsid w:val="00BF502D"/>
    <w:rsid w:val="00BF5804"/>
    <w:rsid w:val="00BF5832"/>
    <w:rsid w:val="00BF58D1"/>
    <w:rsid w:val="00BF5E62"/>
    <w:rsid w:val="00BF5EA3"/>
    <w:rsid w:val="00BF6ACF"/>
    <w:rsid w:val="00BF7042"/>
    <w:rsid w:val="00BF776C"/>
    <w:rsid w:val="00C0036A"/>
    <w:rsid w:val="00C01FAC"/>
    <w:rsid w:val="00C028C5"/>
    <w:rsid w:val="00C02D19"/>
    <w:rsid w:val="00C02FB5"/>
    <w:rsid w:val="00C04216"/>
    <w:rsid w:val="00C04DEE"/>
    <w:rsid w:val="00C060F2"/>
    <w:rsid w:val="00C069B8"/>
    <w:rsid w:val="00C0742D"/>
    <w:rsid w:val="00C0751F"/>
    <w:rsid w:val="00C07C14"/>
    <w:rsid w:val="00C1175D"/>
    <w:rsid w:val="00C11DC3"/>
    <w:rsid w:val="00C12BDC"/>
    <w:rsid w:val="00C12EA8"/>
    <w:rsid w:val="00C14667"/>
    <w:rsid w:val="00C15D25"/>
    <w:rsid w:val="00C167B7"/>
    <w:rsid w:val="00C1714B"/>
    <w:rsid w:val="00C239B0"/>
    <w:rsid w:val="00C2415A"/>
    <w:rsid w:val="00C250C9"/>
    <w:rsid w:val="00C25940"/>
    <w:rsid w:val="00C25C55"/>
    <w:rsid w:val="00C269F6"/>
    <w:rsid w:val="00C27900"/>
    <w:rsid w:val="00C279A2"/>
    <w:rsid w:val="00C30386"/>
    <w:rsid w:val="00C309DB"/>
    <w:rsid w:val="00C30C22"/>
    <w:rsid w:val="00C31715"/>
    <w:rsid w:val="00C33037"/>
    <w:rsid w:val="00C33234"/>
    <w:rsid w:val="00C3340F"/>
    <w:rsid w:val="00C33B31"/>
    <w:rsid w:val="00C348F7"/>
    <w:rsid w:val="00C34B64"/>
    <w:rsid w:val="00C351C5"/>
    <w:rsid w:val="00C35597"/>
    <w:rsid w:val="00C3583E"/>
    <w:rsid w:val="00C36172"/>
    <w:rsid w:val="00C37D5E"/>
    <w:rsid w:val="00C40057"/>
    <w:rsid w:val="00C401BE"/>
    <w:rsid w:val="00C411DC"/>
    <w:rsid w:val="00C41DF3"/>
    <w:rsid w:val="00C431CE"/>
    <w:rsid w:val="00C441A2"/>
    <w:rsid w:val="00C4464B"/>
    <w:rsid w:val="00C4492C"/>
    <w:rsid w:val="00C4493F"/>
    <w:rsid w:val="00C450FD"/>
    <w:rsid w:val="00C469DA"/>
    <w:rsid w:val="00C478EE"/>
    <w:rsid w:val="00C50259"/>
    <w:rsid w:val="00C508BC"/>
    <w:rsid w:val="00C51323"/>
    <w:rsid w:val="00C540EF"/>
    <w:rsid w:val="00C54122"/>
    <w:rsid w:val="00C54647"/>
    <w:rsid w:val="00C546DB"/>
    <w:rsid w:val="00C54C20"/>
    <w:rsid w:val="00C5538E"/>
    <w:rsid w:val="00C56060"/>
    <w:rsid w:val="00C60D83"/>
    <w:rsid w:val="00C62346"/>
    <w:rsid w:val="00C636C3"/>
    <w:rsid w:val="00C6424A"/>
    <w:rsid w:val="00C64394"/>
    <w:rsid w:val="00C66301"/>
    <w:rsid w:val="00C674C6"/>
    <w:rsid w:val="00C67E92"/>
    <w:rsid w:val="00C67EE4"/>
    <w:rsid w:val="00C7175F"/>
    <w:rsid w:val="00C720CD"/>
    <w:rsid w:val="00C727D8"/>
    <w:rsid w:val="00C72E3F"/>
    <w:rsid w:val="00C73D61"/>
    <w:rsid w:val="00C74052"/>
    <w:rsid w:val="00C74D59"/>
    <w:rsid w:val="00C76865"/>
    <w:rsid w:val="00C777D3"/>
    <w:rsid w:val="00C77E7A"/>
    <w:rsid w:val="00C80F15"/>
    <w:rsid w:val="00C8107E"/>
    <w:rsid w:val="00C82C45"/>
    <w:rsid w:val="00C851CE"/>
    <w:rsid w:val="00C85EB1"/>
    <w:rsid w:val="00C86856"/>
    <w:rsid w:val="00C901CC"/>
    <w:rsid w:val="00C915C7"/>
    <w:rsid w:val="00C919FE"/>
    <w:rsid w:val="00C9276D"/>
    <w:rsid w:val="00C933A4"/>
    <w:rsid w:val="00C94A20"/>
    <w:rsid w:val="00C94B5C"/>
    <w:rsid w:val="00C954EF"/>
    <w:rsid w:val="00C95B3E"/>
    <w:rsid w:val="00C973B9"/>
    <w:rsid w:val="00CA0A78"/>
    <w:rsid w:val="00CA1356"/>
    <w:rsid w:val="00CA1466"/>
    <w:rsid w:val="00CA1A06"/>
    <w:rsid w:val="00CA25FD"/>
    <w:rsid w:val="00CA2A1A"/>
    <w:rsid w:val="00CA3136"/>
    <w:rsid w:val="00CA34AF"/>
    <w:rsid w:val="00CA431E"/>
    <w:rsid w:val="00CA5092"/>
    <w:rsid w:val="00CA56EB"/>
    <w:rsid w:val="00CA6493"/>
    <w:rsid w:val="00CA7B21"/>
    <w:rsid w:val="00CB0FCD"/>
    <w:rsid w:val="00CB11F3"/>
    <w:rsid w:val="00CB17C4"/>
    <w:rsid w:val="00CB2172"/>
    <w:rsid w:val="00CB2842"/>
    <w:rsid w:val="00CB722C"/>
    <w:rsid w:val="00CB741C"/>
    <w:rsid w:val="00CB7455"/>
    <w:rsid w:val="00CC0A63"/>
    <w:rsid w:val="00CC0D8F"/>
    <w:rsid w:val="00CC15DC"/>
    <w:rsid w:val="00CC1BC9"/>
    <w:rsid w:val="00CC2F71"/>
    <w:rsid w:val="00CC3A78"/>
    <w:rsid w:val="00CC59B6"/>
    <w:rsid w:val="00CC7A5C"/>
    <w:rsid w:val="00CD0136"/>
    <w:rsid w:val="00CD11BF"/>
    <w:rsid w:val="00CD15F9"/>
    <w:rsid w:val="00CD1DDA"/>
    <w:rsid w:val="00CD3407"/>
    <w:rsid w:val="00CD3B8A"/>
    <w:rsid w:val="00CD477D"/>
    <w:rsid w:val="00CD4B51"/>
    <w:rsid w:val="00CD6528"/>
    <w:rsid w:val="00CD68FD"/>
    <w:rsid w:val="00CD6B1F"/>
    <w:rsid w:val="00CE0C19"/>
    <w:rsid w:val="00CE1C70"/>
    <w:rsid w:val="00CE22D3"/>
    <w:rsid w:val="00CE267E"/>
    <w:rsid w:val="00CE281F"/>
    <w:rsid w:val="00CE29CD"/>
    <w:rsid w:val="00CE2E83"/>
    <w:rsid w:val="00CE408B"/>
    <w:rsid w:val="00CE4280"/>
    <w:rsid w:val="00CE577C"/>
    <w:rsid w:val="00CE5CA7"/>
    <w:rsid w:val="00CE6114"/>
    <w:rsid w:val="00CE6D72"/>
    <w:rsid w:val="00CE6FD3"/>
    <w:rsid w:val="00CE711F"/>
    <w:rsid w:val="00CE778D"/>
    <w:rsid w:val="00CF1E38"/>
    <w:rsid w:val="00CF3131"/>
    <w:rsid w:val="00CF3F17"/>
    <w:rsid w:val="00CF44C6"/>
    <w:rsid w:val="00CF471E"/>
    <w:rsid w:val="00CF47E0"/>
    <w:rsid w:val="00CF5794"/>
    <w:rsid w:val="00CF604B"/>
    <w:rsid w:val="00CF7BD3"/>
    <w:rsid w:val="00D00491"/>
    <w:rsid w:val="00D03AB0"/>
    <w:rsid w:val="00D03E5C"/>
    <w:rsid w:val="00D04B37"/>
    <w:rsid w:val="00D04B94"/>
    <w:rsid w:val="00D0610D"/>
    <w:rsid w:val="00D07A09"/>
    <w:rsid w:val="00D1090F"/>
    <w:rsid w:val="00D10C54"/>
    <w:rsid w:val="00D11A1C"/>
    <w:rsid w:val="00D129AD"/>
    <w:rsid w:val="00D12ADB"/>
    <w:rsid w:val="00D14FF9"/>
    <w:rsid w:val="00D167F2"/>
    <w:rsid w:val="00D17BCC"/>
    <w:rsid w:val="00D17D1E"/>
    <w:rsid w:val="00D20105"/>
    <w:rsid w:val="00D20BF4"/>
    <w:rsid w:val="00D238D5"/>
    <w:rsid w:val="00D2414C"/>
    <w:rsid w:val="00D241E5"/>
    <w:rsid w:val="00D24577"/>
    <w:rsid w:val="00D25E5B"/>
    <w:rsid w:val="00D26123"/>
    <w:rsid w:val="00D26A94"/>
    <w:rsid w:val="00D26E35"/>
    <w:rsid w:val="00D30CDD"/>
    <w:rsid w:val="00D313D9"/>
    <w:rsid w:val="00D31D6C"/>
    <w:rsid w:val="00D325B7"/>
    <w:rsid w:val="00D32679"/>
    <w:rsid w:val="00D33297"/>
    <w:rsid w:val="00D33373"/>
    <w:rsid w:val="00D33A9E"/>
    <w:rsid w:val="00D3442E"/>
    <w:rsid w:val="00D34FDC"/>
    <w:rsid w:val="00D360AA"/>
    <w:rsid w:val="00D36704"/>
    <w:rsid w:val="00D40124"/>
    <w:rsid w:val="00D401F5"/>
    <w:rsid w:val="00D40548"/>
    <w:rsid w:val="00D40E3F"/>
    <w:rsid w:val="00D43134"/>
    <w:rsid w:val="00D434B3"/>
    <w:rsid w:val="00D43C46"/>
    <w:rsid w:val="00D445E1"/>
    <w:rsid w:val="00D44AA1"/>
    <w:rsid w:val="00D44C76"/>
    <w:rsid w:val="00D451F9"/>
    <w:rsid w:val="00D4550B"/>
    <w:rsid w:val="00D45C59"/>
    <w:rsid w:val="00D47617"/>
    <w:rsid w:val="00D47AE4"/>
    <w:rsid w:val="00D50E69"/>
    <w:rsid w:val="00D5176B"/>
    <w:rsid w:val="00D5271A"/>
    <w:rsid w:val="00D55196"/>
    <w:rsid w:val="00D55384"/>
    <w:rsid w:val="00D563D6"/>
    <w:rsid w:val="00D60641"/>
    <w:rsid w:val="00D61278"/>
    <w:rsid w:val="00D6178F"/>
    <w:rsid w:val="00D63A7F"/>
    <w:rsid w:val="00D63AF8"/>
    <w:rsid w:val="00D641DC"/>
    <w:rsid w:val="00D649C1"/>
    <w:rsid w:val="00D665CD"/>
    <w:rsid w:val="00D667C6"/>
    <w:rsid w:val="00D67192"/>
    <w:rsid w:val="00D67A0B"/>
    <w:rsid w:val="00D67DE4"/>
    <w:rsid w:val="00D7031F"/>
    <w:rsid w:val="00D71A66"/>
    <w:rsid w:val="00D71A8F"/>
    <w:rsid w:val="00D71B21"/>
    <w:rsid w:val="00D71E68"/>
    <w:rsid w:val="00D723BB"/>
    <w:rsid w:val="00D7322B"/>
    <w:rsid w:val="00D73974"/>
    <w:rsid w:val="00D74014"/>
    <w:rsid w:val="00D74F79"/>
    <w:rsid w:val="00D75C7A"/>
    <w:rsid w:val="00D764F1"/>
    <w:rsid w:val="00D76749"/>
    <w:rsid w:val="00D77523"/>
    <w:rsid w:val="00D83C03"/>
    <w:rsid w:val="00D83D8C"/>
    <w:rsid w:val="00D84702"/>
    <w:rsid w:val="00D84BA9"/>
    <w:rsid w:val="00D86499"/>
    <w:rsid w:val="00D87DC9"/>
    <w:rsid w:val="00D92878"/>
    <w:rsid w:val="00D92DD7"/>
    <w:rsid w:val="00D930EF"/>
    <w:rsid w:val="00D93F9A"/>
    <w:rsid w:val="00D94B71"/>
    <w:rsid w:val="00D94E27"/>
    <w:rsid w:val="00D954A1"/>
    <w:rsid w:val="00D957CA"/>
    <w:rsid w:val="00D95CAE"/>
    <w:rsid w:val="00D97227"/>
    <w:rsid w:val="00DA00C9"/>
    <w:rsid w:val="00DA0F29"/>
    <w:rsid w:val="00DA133C"/>
    <w:rsid w:val="00DA1778"/>
    <w:rsid w:val="00DA17C2"/>
    <w:rsid w:val="00DA257F"/>
    <w:rsid w:val="00DA3E9F"/>
    <w:rsid w:val="00DA4DA0"/>
    <w:rsid w:val="00DA504D"/>
    <w:rsid w:val="00DA5439"/>
    <w:rsid w:val="00DA7229"/>
    <w:rsid w:val="00DA75AE"/>
    <w:rsid w:val="00DA7D28"/>
    <w:rsid w:val="00DA7E4A"/>
    <w:rsid w:val="00DB0089"/>
    <w:rsid w:val="00DB0145"/>
    <w:rsid w:val="00DB083C"/>
    <w:rsid w:val="00DB1AA6"/>
    <w:rsid w:val="00DB2DF5"/>
    <w:rsid w:val="00DB48AA"/>
    <w:rsid w:val="00DB5342"/>
    <w:rsid w:val="00DB5F4B"/>
    <w:rsid w:val="00DB6911"/>
    <w:rsid w:val="00DB736A"/>
    <w:rsid w:val="00DB77B0"/>
    <w:rsid w:val="00DC07DF"/>
    <w:rsid w:val="00DC0DA5"/>
    <w:rsid w:val="00DC1EDC"/>
    <w:rsid w:val="00DC2015"/>
    <w:rsid w:val="00DC2AC9"/>
    <w:rsid w:val="00DC2E0F"/>
    <w:rsid w:val="00DC3F6B"/>
    <w:rsid w:val="00DC42C5"/>
    <w:rsid w:val="00DC560F"/>
    <w:rsid w:val="00DC5CA6"/>
    <w:rsid w:val="00DC7CAE"/>
    <w:rsid w:val="00DD01B4"/>
    <w:rsid w:val="00DD09FE"/>
    <w:rsid w:val="00DD2963"/>
    <w:rsid w:val="00DD2BE3"/>
    <w:rsid w:val="00DD2DA5"/>
    <w:rsid w:val="00DD569A"/>
    <w:rsid w:val="00DD5A52"/>
    <w:rsid w:val="00DD6672"/>
    <w:rsid w:val="00DE0767"/>
    <w:rsid w:val="00DE0DF9"/>
    <w:rsid w:val="00DE0F9B"/>
    <w:rsid w:val="00DE1896"/>
    <w:rsid w:val="00DE1A20"/>
    <w:rsid w:val="00DE21CB"/>
    <w:rsid w:val="00DE2FD0"/>
    <w:rsid w:val="00DE395E"/>
    <w:rsid w:val="00DE460C"/>
    <w:rsid w:val="00DE494E"/>
    <w:rsid w:val="00DE58C3"/>
    <w:rsid w:val="00DE5931"/>
    <w:rsid w:val="00DE59D0"/>
    <w:rsid w:val="00DE746B"/>
    <w:rsid w:val="00DE78ED"/>
    <w:rsid w:val="00DF02F2"/>
    <w:rsid w:val="00DF15E0"/>
    <w:rsid w:val="00DF2536"/>
    <w:rsid w:val="00DF264F"/>
    <w:rsid w:val="00DF33E0"/>
    <w:rsid w:val="00DF428B"/>
    <w:rsid w:val="00DF4EB2"/>
    <w:rsid w:val="00DF5EF4"/>
    <w:rsid w:val="00DF60F3"/>
    <w:rsid w:val="00DF7509"/>
    <w:rsid w:val="00E02DC9"/>
    <w:rsid w:val="00E03559"/>
    <w:rsid w:val="00E0575A"/>
    <w:rsid w:val="00E1034C"/>
    <w:rsid w:val="00E11686"/>
    <w:rsid w:val="00E11994"/>
    <w:rsid w:val="00E11FC8"/>
    <w:rsid w:val="00E12916"/>
    <w:rsid w:val="00E14B76"/>
    <w:rsid w:val="00E15314"/>
    <w:rsid w:val="00E154D3"/>
    <w:rsid w:val="00E159B2"/>
    <w:rsid w:val="00E167E0"/>
    <w:rsid w:val="00E16DA8"/>
    <w:rsid w:val="00E17D06"/>
    <w:rsid w:val="00E200A8"/>
    <w:rsid w:val="00E205A6"/>
    <w:rsid w:val="00E208DB"/>
    <w:rsid w:val="00E2241D"/>
    <w:rsid w:val="00E229A1"/>
    <w:rsid w:val="00E229A2"/>
    <w:rsid w:val="00E22A11"/>
    <w:rsid w:val="00E23123"/>
    <w:rsid w:val="00E23281"/>
    <w:rsid w:val="00E2511B"/>
    <w:rsid w:val="00E25749"/>
    <w:rsid w:val="00E25B74"/>
    <w:rsid w:val="00E2617A"/>
    <w:rsid w:val="00E265E9"/>
    <w:rsid w:val="00E26AC8"/>
    <w:rsid w:val="00E26D33"/>
    <w:rsid w:val="00E276CE"/>
    <w:rsid w:val="00E30198"/>
    <w:rsid w:val="00E3331E"/>
    <w:rsid w:val="00E35058"/>
    <w:rsid w:val="00E36A0E"/>
    <w:rsid w:val="00E36A31"/>
    <w:rsid w:val="00E37F99"/>
    <w:rsid w:val="00E4003A"/>
    <w:rsid w:val="00E407C4"/>
    <w:rsid w:val="00E40B4D"/>
    <w:rsid w:val="00E40BDE"/>
    <w:rsid w:val="00E40F68"/>
    <w:rsid w:val="00E41300"/>
    <w:rsid w:val="00E41BE5"/>
    <w:rsid w:val="00E41D56"/>
    <w:rsid w:val="00E41F07"/>
    <w:rsid w:val="00E438BD"/>
    <w:rsid w:val="00E43AAF"/>
    <w:rsid w:val="00E43B89"/>
    <w:rsid w:val="00E43F4F"/>
    <w:rsid w:val="00E44A48"/>
    <w:rsid w:val="00E451F7"/>
    <w:rsid w:val="00E45A2C"/>
    <w:rsid w:val="00E46B61"/>
    <w:rsid w:val="00E47A0B"/>
    <w:rsid w:val="00E50DCF"/>
    <w:rsid w:val="00E52462"/>
    <w:rsid w:val="00E53460"/>
    <w:rsid w:val="00E543D1"/>
    <w:rsid w:val="00E54811"/>
    <w:rsid w:val="00E55070"/>
    <w:rsid w:val="00E55A8F"/>
    <w:rsid w:val="00E55C31"/>
    <w:rsid w:val="00E55EAA"/>
    <w:rsid w:val="00E56791"/>
    <w:rsid w:val="00E5732D"/>
    <w:rsid w:val="00E57827"/>
    <w:rsid w:val="00E578EA"/>
    <w:rsid w:val="00E6091F"/>
    <w:rsid w:val="00E60F7C"/>
    <w:rsid w:val="00E62613"/>
    <w:rsid w:val="00E626A5"/>
    <w:rsid w:val="00E62ED4"/>
    <w:rsid w:val="00E634EC"/>
    <w:rsid w:val="00E67042"/>
    <w:rsid w:val="00E676AF"/>
    <w:rsid w:val="00E67C88"/>
    <w:rsid w:val="00E67D58"/>
    <w:rsid w:val="00E73137"/>
    <w:rsid w:val="00E737D6"/>
    <w:rsid w:val="00E73800"/>
    <w:rsid w:val="00E742D4"/>
    <w:rsid w:val="00E748DC"/>
    <w:rsid w:val="00E752F5"/>
    <w:rsid w:val="00E75CA3"/>
    <w:rsid w:val="00E77782"/>
    <w:rsid w:val="00E814F1"/>
    <w:rsid w:val="00E825A2"/>
    <w:rsid w:val="00E834D3"/>
    <w:rsid w:val="00E836A9"/>
    <w:rsid w:val="00E845F5"/>
    <w:rsid w:val="00E849D6"/>
    <w:rsid w:val="00E85160"/>
    <w:rsid w:val="00E863B5"/>
    <w:rsid w:val="00E876B2"/>
    <w:rsid w:val="00E879E9"/>
    <w:rsid w:val="00E91AFC"/>
    <w:rsid w:val="00E928C3"/>
    <w:rsid w:val="00E934C6"/>
    <w:rsid w:val="00E944D7"/>
    <w:rsid w:val="00E948C6"/>
    <w:rsid w:val="00E95261"/>
    <w:rsid w:val="00E95C33"/>
    <w:rsid w:val="00E95DAC"/>
    <w:rsid w:val="00E96C87"/>
    <w:rsid w:val="00E96E16"/>
    <w:rsid w:val="00E97544"/>
    <w:rsid w:val="00EA0C55"/>
    <w:rsid w:val="00EA124B"/>
    <w:rsid w:val="00EA130A"/>
    <w:rsid w:val="00EA376A"/>
    <w:rsid w:val="00EA39C3"/>
    <w:rsid w:val="00EA3B15"/>
    <w:rsid w:val="00EA4440"/>
    <w:rsid w:val="00EA4A56"/>
    <w:rsid w:val="00EA4BC7"/>
    <w:rsid w:val="00EA4D54"/>
    <w:rsid w:val="00EA4F18"/>
    <w:rsid w:val="00EA5542"/>
    <w:rsid w:val="00EA554A"/>
    <w:rsid w:val="00EA5A72"/>
    <w:rsid w:val="00EA5ECC"/>
    <w:rsid w:val="00EA6593"/>
    <w:rsid w:val="00EB0DB2"/>
    <w:rsid w:val="00EB22D8"/>
    <w:rsid w:val="00EB3CA0"/>
    <w:rsid w:val="00EB3E16"/>
    <w:rsid w:val="00EB4F3E"/>
    <w:rsid w:val="00EB6FCD"/>
    <w:rsid w:val="00EC0420"/>
    <w:rsid w:val="00EC1CFB"/>
    <w:rsid w:val="00EC1F14"/>
    <w:rsid w:val="00EC2E72"/>
    <w:rsid w:val="00EC33EA"/>
    <w:rsid w:val="00EC62C5"/>
    <w:rsid w:val="00EC637A"/>
    <w:rsid w:val="00EC6F62"/>
    <w:rsid w:val="00EC7DDD"/>
    <w:rsid w:val="00ED0807"/>
    <w:rsid w:val="00ED1462"/>
    <w:rsid w:val="00ED19F1"/>
    <w:rsid w:val="00ED25E9"/>
    <w:rsid w:val="00ED4F76"/>
    <w:rsid w:val="00ED4FB7"/>
    <w:rsid w:val="00ED51EF"/>
    <w:rsid w:val="00ED56C6"/>
    <w:rsid w:val="00ED749B"/>
    <w:rsid w:val="00ED75B4"/>
    <w:rsid w:val="00EE0008"/>
    <w:rsid w:val="00EE16E2"/>
    <w:rsid w:val="00EE1880"/>
    <w:rsid w:val="00EE199D"/>
    <w:rsid w:val="00EE2211"/>
    <w:rsid w:val="00EE366A"/>
    <w:rsid w:val="00EE3677"/>
    <w:rsid w:val="00EE3C02"/>
    <w:rsid w:val="00EE535E"/>
    <w:rsid w:val="00EE55C6"/>
    <w:rsid w:val="00EE629C"/>
    <w:rsid w:val="00EE6D2C"/>
    <w:rsid w:val="00EE75BA"/>
    <w:rsid w:val="00EE7BC1"/>
    <w:rsid w:val="00EF07AE"/>
    <w:rsid w:val="00EF226A"/>
    <w:rsid w:val="00EF2FA1"/>
    <w:rsid w:val="00EF4388"/>
    <w:rsid w:val="00EF482B"/>
    <w:rsid w:val="00EF4B5C"/>
    <w:rsid w:val="00EF4E4C"/>
    <w:rsid w:val="00EF534F"/>
    <w:rsid w:val="00EF7F03"/>
    <w:rsid w:val="00F00BCB"/>
    <w:rsid w:val="00F014F5"/>
    <w:rsid w:val="00F022D4"/>
    <w:rsid w:val="00F02EC4"/>
    <w:rsid w:val="00F02F97"/>
    <w:rsid w:val="00F039B4"/>
    <w:rsid w:val="00F03E99"/>
    <w:rsid w:val="00F04C35"/>
    <w:rsid w:val="00F06137"/>
    <w:rsid w:val="00F07193"/>
    <w:rsid w:val="00F07270"/>
    <w:rsid w:val="00F07A65"/>
    <w:rsid w:val="00F100E4"/>
    <w:rsid w:val="00F1026F"/>
    <w:rsid w:val="00F11343"/>
    <w:rsid w:val="00F11408"/>
    <w:rsid w:val="00F11541"/>
    <w:rsid w:val="00F11F3C"/>
    <w:rsid w:val="00F12BBB"/>
    <w:rsid w:val="00F135A3"/>
    <w:rsid w:val="00F13759"/>
    <w:rsid w:val="00F140EE"/>
    <w:rsid w:val="00F14AFD"/>
    <w:rsid w:val="00F16C2C"/>
    <w:rsid w:val="00F17B37"/>
    <w:rsid w:val="00F17B8B"/>
    <w:rsid w:val="00F17E11"/>
    <w:rsid w:val="00F21DE8"/>
    <w:rsid w:val="00F227E5"/>
    <w:rsid w:val="00F22C8B"/>
    <w:rsid w:val="00F23EE5"/>
    <w:rsid w:val="00F23F6F"/>
    <w:rsid w:val="00F26D33"/>
    <w:rsid w:val="00F26E72"/>
    <w:rsid w:val="00F273E9"/>
    <w:rsid w:val="00F2778E"/>
    <w:rsid w:val="00F278AB"/>
    <w:rsid w:val="00F27BE1"/>
    <w:rsid w:val="00F27EAE"/>
    <w:rsid w:val="00F30265"/>
    <w:rsid w:val="00F30956"/>
    <w:rsid w:val="00F30C55"/>
    <w:rsid w:val="00F31019"/>
    <w:rsid w:val="00F314AD"/>
    <w:rsid w:val="00F31639"/>
    <w:rsid w:val="00F32F35"/>
    <w:rsid w:val="00F3386B"/>
    <w:rsid w:val="00F340C6"/>
    <w:rsid w:val="00F34507"/>
    <w:rsid w:val="00F35053"/>
    <w:rsid w:val="00F350A5"/>
    <w:rsid w:val="00F3536C"/>
    <w:rsid w:val="00F3540B"/>
    <w:rsid w:val="00F35BC0"/>
    <w:rsid w:val="00F35E8D"/>
    <w:rsid w:val="00F36284"/>
    <w:rsid w:val="00F405DB"/>
    <w:rsid w:val="00F413D4"/>
    <w:rsid w:val="00F41C4A"/>
    <w:rsid w:val="00F435CE"/>
    <w:rsid w:val="00F4390E"/>
    <w:rsid w:val="00F444A2"/>
    <w:rsid w:val="00F44D37"/>
    <w:rsid w:val="00F44F52"/>
    <w:rsid w:val="00F45402"/>
    <w:rsid w:val="00F465B5"/>
    <w:rsid w:val="00F47A5F"/>
    <w:rsid w:val="00F47D60"/>
    <w:rsid w:val="00F51CCC"/>
    <w:rsid w:val="00F5427E"/>
    <w:rsid w:val="00F54BD5"/>
    <w:rsid w:val="00F56032"/>
    <w:rsid w:val="00F562E9"/>
    <w:rsid w:val="00F57993"/>
    <w:rsid w:val="00F6017E"/>
    <w:rsid w:val="00F60383"/>
    <w:rsid w:val="00F60622"/>
    <w:rsid w:val="00F60E46"/>
    <w:rsid w:val="00F612FD"/>
    <w:rsid w:val="00F614EA"/>
    <w:rsid w:val="00F61609"/>
    <w:rsid w:val="00F61796"/>
    <w:rsid w:val="00F620BE"/>
    <w:rsid w:val="00F63C5C"/>
    <w:rsid w:val="00F645BE"/>
    <w:rsid w:val="00F65C38"/>
    <w:rsid w:val="00F67381"/>
    <w:rsid w:val="00F673D7"/>
    <w:rsid w:val="00F67871"/>
    <w:rsid w:val="00F67F68"/>
    <w:rsid w:val="00F70856"/>
    <w:rsid w:val="00F716E9"/>
    <w:rsid w:val="00F72B34"/>
    <w:rsid w:val="00F72CC8"/>
    <w:rsid w:val="00F73585"/>
    <w:rsid w:val="00F738FF"/>
    <w:rsid w:val="00F75552"/>
    <w:rsid w:val="00F76B4A"/>
    <w:rsid w:val="00F7744C"/>
    <w:rsid w:val="00F7762A"/>
    <w:rsid w:val="00F77BDE"/>
    <w:rsid w:val="00F77CCD"/>
    <w:rsid w:val="00F81386"/>
    <w:rsid w:val="00F81D52"/>
    <w:rsid w:val="00F82641"/>
    <w:rsid w:val="00F83AAF"/>
    <w:rsid w:val="00F83DDD"/>
    <w:rsid w:val="00F8434E"/>
    <w:rsid w:val="00F84507"/>
    <w:rsid w:val="00F84568"/>
    <w:rsid w:val="00F85B99"/>
    <w:rsid w:val="00F85CA0"/>
    <w:rsid w:val="00F86D15"/>
    <w:rsid w:val="00F879D6"/>
    <w:rsid w:val="00F87A04"/>
    <w:rsid w:val="00F902AF"/>
    <w:rsid w:val="00F92683"/>
    <w:rsid w:val="00F929DD"/>
    <w:rsid w:val="00F92A35"/>
    <w:rsid w:val="00F92BEB"/>
    <w:rsid w:val="00FA0203"/>
    <w:rsid w:val="00FA0E46"/>
    <w:rsid w:val="00FA0E58"/>
    <w:rsid w:val="00FA1757"/>
    <w:rsid w:val="00FA1EB6"/>
    <w:rsid w:val="00FA2CF3"/>
    <w:rsid w:val="00FA3A9C"/>
    <w:rsid w:val="00FA5C70"/>
    <w:rsid w:val="00FA64C5"/>
    <w:rsid w:val="00FA7741"/>
    <w:rsid w:val="00FB0840"/>
    <w:rsid w:val="00FB0BC1"/>
    <w:rsid w:val="00FB14BE"/>
    <w:rsid w:val="00FB18F5"/>
    <w:rsid w:val="00FB2F1C"/>
    <w:rsid w:val="00FB3194"/>
    <w:rsid w:val="00FB335C"/>
    <w:rsid w:val="00FB3F8A"/>
    <w:rsid w:val="00FB5086"/>
    <w:rsid w:val="00FB565F"/>
    <w:rsid w:val="00FC151B"/>
    <w:rsid w:val="00FC1F9C"/>
    <w:rsid w:val="00FC2526"/>
    <w:rsid w:val="00FC2DF9"/>
    <w:rsid w:val="00FC336D"/>
    <w:rsid w:val="00FC3447"/>
    <w:rsid w:val="00FC374E"/>
    <w:rsid w:val="00FC5578"/>
    <w:rsid w:val="00FC59EE"/>
    <w:rsid w:val="00FC61FC"/>
    <w:rsid w:val="00FC7284"/>
    <w:rsid w:val="00FD0180"/>
    <w:rsid w:val="00FD0921"/>
    <w:rsid w:val="00FD09F5"/>
    <w:rsid w:val="00FD0E38"/>
    <w:rsid w:val="00FD0ED4"/>
    <w:rsid w:val="00FD1502"/>
    <w:rsid w:val="00FD2799"/>
    <w:rsid w:val="00FD2A6A"/>
    <w:rsid w:val="00FD2D89"/>
    <w:rsid w:val="00FD3500"/>
    <w:rsid w:val="00FD3EEC"/>
    <w:rsid w:val="00FD453D"/>
    <w:rsid w:val="00FD4FBF"/>
    <w:rsid w:val="00FD5DDA"/>
    <w:rsid w:val="00FD60A7"/>
    <w:rsid w:val="00FD67E9"/>
    <w:rsid w:val="00FD6A9E"/>
    <w:rsid w:val="00FD6C43"/>
    <w:rsid w:val="00FD73DE"/>
    <w:rsid w:val="00FD7493"/>
    <w:rsid w:val="00FD7BD9"/>
    <w:rsid w:val="00FE06D7"/>
    <w:rsid w:val="00FE2AE9"/>
    <w:rsid w:val="00FE3544"/>
    <w:rsid w:val="00FE369C"/>
    <w:rsid w:val="00FE462F"/>
    <w:rsid w:val="00FE4A3D"/>
    <w:rsid w:val="00FE4EB7"/>
    <w:rsid w:val="00FE69F0"/>
    <w:rsid w:val="00FF0934"/>
    <w:rsid w:val="00FF27D9"/>
    <w:rsid w:val="00FF289B"/>
    <w:rsid w:val="00FF3A2E"/>
    <w:rsid w:val="00FF4D3F"/>
    <w:rsid w:val="00FF53AC"/>
    <w:rsid w:val="00FF7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C7467"/>
  <w15:docId w15:val="{10889314-DF1B-4F7E-A4D4-FBF1CBA0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AA7"/>
    <w:pPr>
      <w:widowControl w:val="0"/>
      <w:autoSpaceDE w:val="0"/>
      <w:autoSpaceDN w:val="0"/>
      <w:adjustRightInd w:val="0"/>
    </w:pPr>
  </w:style>
  <w:style w:type="paragraph" w:styleId="1">
    <w:name w:val="heading 1"/>
    <w:aliases w:val="H1"/>
    <w:basedOn w:val="a"/>
    <w:next w:val="a"/>
    <w:link w:val="10"/>
    <w:qFormat/>
    <w:rsid w:val="00FC1F9C"/>
    <w:pPr>
      <w:keepNext/>
      <w:numPr>
        <w:numId w:val="12"/>
      </w:numPr>
      <w:spacing w:before="240" w:after="60"/>
      <w:outlineLvl w:val="0"/>
    </w:pPr>
    <w:rPr>
      <w:rFonts w:cs="Arial"/>
      <w:b/>
      <w:bCs/>
      <w:kern w:val="32"/>
      <w:sz w:val="24"/>
      <w:szCs w:val="24"/>
    </w:rPr>
  </w:style>
  <w:style w:type="paragraph" w:styleId="21">
    <w:name w:val="heading 2"/>
    <w:basedOn w:val="a"/>
    <w:next w:val="a"/>
    <w:link w:val="22"/>
    <w:qFormat/>
    <w:rsid w:val="00FC1F9C"/>
    <w:pPr>
      <w:keepNext/>
      <w:numPr>
        <w:ilvl w:val="1"/>
        <w:numId w:val="4"/>
      </w:numPr>
      <w:spacing w:before="240" w:after="60"/>
      <w:outlineLvl w:val="1"/>
    </w:pPr>
    <w:rPr>
      <w:rFonts w:cs="Arial"/>
      <w:b/>
      <w:bCs/>
      <w:i/>
      <w:iCs/>
      <w:sz w:val="28"/>
      <w:szCs w:val="28"/>
    </w:rPr>
  </w:style>
  <w:style w:type="paragraph" w:styleId="30">
    <w:name w:val="heading 3"/>
    <w:basedOn w:val="a"/>
    <w:next w:val="a"/>
    <w:link w:val="31"/>
    <w:qFormat/>
    <w:rsid w:val="00FC1F9C"/>
    <w:pPr>
      <w:keepNext/>
      <w:numPr>
        <w:ilvl w:val="2"/>
        <w:numId w:val="4"/>
      </w:numPr>
      <w:spacing w:before="240" w:after="60"/>
      <w:outlineLvl w:val="2"/>
    </w:pPr>
    <w:rPr>
      <w:rFonts w:cs="Arial"/>
      <w:bCs/>
      <w:szCs w:val="26"/>
    </w:rPr>
  </w:style>
  <w:style w:type="paragraph" w:styleId="40">
    <w:name w:val="heading 4"/>
    <w:basedOn w:val="a"/>
    <w:next w:val="a"/>
    <w:link w:val="41"/>
    <w:qFormat/>
    <w:rsid w:val="00FC1F9C"/>
    <w:pPr>
      <w:keepNext/>
      <w:numPr>
        <w:ilvl w:val="3"/>
        <w:numId w:val="4"/>
      </w:numPr>
      <w:spacing w:before="240" w:after="60"/>
      <w:outlineLvl w:val="3"/>
    </w:pPr>
    <w:rPr>
      <w:b/>
      <w:bCs/>
      <w:sz w:val="28"/>
      <w:szCs w:val="28"/>
    </w:rPr>
  </w:style>
  <w:style w:type="paragraph" w:styleId="5">
    <w:name w:val="heading 5"/>
    <w:aliases w:val="H5"/>
    <w:basedOn w:val="a"/>
    <w:next w:val="a"/>
    <w:link w:val="50"/>
    <w:qFormat/>
    <w:rsid w:val="00FC1F9C"/>
    <w:pPr>
      <w:numPr>
        <w:ilvl w:val="4"/>
        <w:numId w:val="12"/>
      </w:numPr>
      <w:spacing w:before="240" w:after="60"/>
      <w:outlineLvl w:val="4"/>
    </w:pPr>
    <w:rPr>
      <w:b/>
      <w:bCs/>
      <w:i/>
      <w:iCs/>
      <w:sz w:val="26"/>
      <w:szCs w:val="26"/>
    </w:rPr>
  </w:style>
  <w:style w:type="paragraph" w:styleId="6">
    <w:name w:val="heading 6"/>
    <w:basedOn w:val="a"/>
    <w:next w:val="a"/>
    <w:link w:val="60"/>
    <w:qFormat/>
    <w:rsid w:val="00FC1F9C"/>
    <w:pPr>
      <w:numPr>
        <w:ilvl w:val="5"/>
        <w:numId w:val="12"/>
      </w:numPr>
      <w:spacing w:before="240" w:after="60"/>
      <w:outlineLvl w:val="5"/>
    </w:pPr>
    <w:rPr>
      <w:b/>
      <w:bCs/>
      <w:szCs w:val="22"/>
    </w:rPr>
  </w:style>
  <w:style w:type="paragraph" w:styleId="7">
    <w:name w:val="heading 7"/>
    <w:basedOn w:val="a"/>
    <w:next w:val="a"/>
    <w:link w:val="70"/>
    <w:qFormat/>
    <w:rsid w:val="00FC1F9C"/>
    <w:pPr>
      <w:numPr>
        <w:ilvl w:val="6"/>
        <w:numId w:val="12"/>
      </w:numPr>
      <w:spacing w:before="240" w:after="60"/>
      <w:outlineLvl w:val="6"/>
    </w:pPr>
  </w:style>
  <w:style w:type="paragraph" w:styleId="8">
    <w:name w:val="heading 8"/>
    <w:basedOn w:val="a"/>
    <w:next w:val="a"/>
    <w:link w:val="80"/>
    <w:qFormat/>
    <w:rsid w:val="00FC1F9C"/>
    <w:pPr>
      <w:numPr>
        <w:ilvl w:val="7"/>
        <w:numId w:val="12"/>
      </w:numPr>
      <w:spacing w:before="240" w:after="60"/>
      <w:outlineLvl w:val="7"/>
    </w:pPr>
    <w:rPr>
      <w:i/>
      <w:iCs/>
    </w:rPr>
  </w:style>
  <w:style w:type="paragraph" w:styleId="9">
    <w:name w:val="heading 9"/>
    <w:basedOn w:val="a"/>
    <w:next w:val="a"/>
    <w:link w:val="90"/>
    <w:qFormat/>
    <w:rsid w:val="00FC1F9C"/>
    <w:pPr>
      <w:numPr>
        <w:ilvl w:val="8"/>
        <w:numId w:val="12"/>
      </w:numPr>
      <w:spacing w:before="240" w:after="60"/>
      <w:outlineLvl w:val="8"/>
    </w:pPr>
    <w:rPr>
      <w:rFonts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
    <w:link w:val="1"/>
    <w:rsid w:val="00FC1F9C"/>
    <w:rPr>
      <w:rFonts w:ascii="Arial" w:hAnsi="Arial" w:cs="Arial"/>
      <w:b/>
      <w:bCs/>
      <w:kern w:val="32"/>
      <w:sz w:val="24"/>
      <w:szCs w:val="24"/>
    </w:rPr>
  </w:style>
  <w:style w:type="character" w:customStyle="1" w:styleId="22">
    <w:name w:val="Заголовок 2 Знак"/>
    <w:link w:val="21"/>
    <w:rsid w:val="00FC1F9C"/>
    <w:rPr>
      <w:rFonts w:ascii="Arial" w:hAnsi="Arial" w:cs="Arial"/>
      <w:b/>
      <w:bCs/>
      <w:i/>
      <w:iCs/>
      <w:sz w:val="28"/>
      <w:szCs w:val="28"/>
    </w:rPr>
  </w:style>
  <w:style w:type="character" w:customStyle="1" w:styleId="31">
    <w:name w:val="Заголовок 3 Знак"/>
    <w:link w:val="30"/>
    <w:rsid w:val="00FC1F9C"/>
    <w:rPr>
      <w:rFonts w:ascii="Arial" w:hAnsi="Arial" w:cs="Arial"/>
      <w:bCs/>
      <w:sz w:val="22"/>
      <w:szCs w:val="26"/>
    </w:rPr>
  </w:style>
  <w:style w:type="character" w:customStyle="1" w:styleId="41">
    <w:name w:val="Заголовок 4 Знак"/>
    <w:link w:val="40"/>
    <w:rsid w:val="00FC1F9C"/>
    <w:rPr>
      <w:rFonts w:ascii="Arial" w:hAnsi="Arial"/>
      <w:b/>
      <w:bCs/>
      <w:sz w:val="28"/>
      <w:szCs w:val="28"/>
    </w:rPr>
  </w:style>
  <w:style w:type="character" w:customStyle="1" w:styleId="50">
    <w:name w:val="Заголовок 5 Знак"/>
    <w:aliases w:val="H5 Знак"/>
    <w:link w:val="5"/>
    <w:rsid w:val="00FC1F9C"/>
    <w:rPr>
      <w:rFonts w:ascii="Arial" w:hAnsi="Arial"/>
      <w:b/>
      <w:bCs/>
      <w:i/>
      <w:iCs/>
      <w:sz w:val="26"/>
      <w:szCs w:val="26"/>
    </w:rPr>
  </w:style>
  <w:style w:type="character" w:customStyle="1" w:styleId="60">
    <w:name w:val="Заголовок 6 Знак"/>
    <w:link w:val="6"/>
    <w:rsid w:val="00FC1F9C"/>
    <w:rPr>
      <w:rFonts w:ascii="Arial" w:hAnsi="Arial"/>
      <w:b/>
      <w:bCs/>
      <w:sz w:val="22"/>
      <w:szCs w:val="22"/>
    </w:rPr>
  </w:style>
  <w:style w:type="character" w:customStyle="1" w:styleId="70">
    <w:name w:val="Заголовок 7 Знак"/>
    <w:link w:val="7"/>
    <w:rsid w:val="00FC1F9C"/>
    <w:rPr>
      <w:rFonts w:ascii="Arial" w:hAnsi="Arial"/>
      <w:sz w:val="22"/>
    </w:rPr>
  </w:style>
  <w:style w:type="character" w:customStyle="1" w:styleId="80">
    <w:name w:val="Заголовок 8 Знак"/>
    <w:link w:val="8"/>
    <w:rsid w:val="00FC1F9C"/>
    <w:rPr>
      <w:rFonts w:ascii="Arial" w:hAnsi="Arial"/>
      <w:i/>
      <w:iCs/>
      <w:sz w:val="22"/>
    </w:rPr>
  </w:style>
  <w:style w:type="character" w:customStyle="1" w:styleId="90">
    <w:name w:val="Заголовок 9 Знак"/>
    <w:link w:val="9"/>
    <w:rsid w:val="00FC1F9C"/>
    <w:rPr>
      <w:rFonts w:ascii="Arial" w:hAnsi="Arial" w:cs="Arial"/>
      <w:sz w:val="22"/>
      <w:szCs w:val="22"/>
    </w:rPr>
  </w:style>
  <w:style w:type="paragraph" w:styleId="a3">
    <w:name w:val="Subtitle"/>
    <w:basedOn w:val="a"/>
    <w:link w:val="a4"/>
    <w:qFormat/>
    <w:rsid w:val="00FC1F9C"/>
    <w:pPr>
      <w:spacing w:before="120" w:after="60"/>
      <w:jc w:val="center"/>
      <w:outlineLvl w:val="1"/>
    </w:pPr>
    <w:rPr>
      <w:rFonts w:cs="Arial"/>
    </w:rPr>
  </w:style>
  <w:style w:type="character" w:customStyle="1" w:styleId="a4">
    <w:name w:val="Подзаголовок Знак"/>
    <w:link w:val="a3"/>
    <w:rsid w:val="00FC1F9C"/>
    <w:rPr>
      <w:rFonts w:ascii="Arial" w:hAnsi="Arial" w:cs="Arial"/>
    </w:rPr>
  </w:style>
  <w:style w:type="paragraph" w:styleId="a5">
    <w:name w:val="List Paragraph"/>
    <w:basedOn w:val="a"/>
    <w:uiPriority w:val="34"/>
    <w:qFormat/>
    <w:rsid w:val="00FC1F9C"/>
    <w:pPr>
      <w:ind w:left="720"/>
      <w:contextualSpacing/>
    </w:pPr>
  </w:style>
  <w:style w:type="paragraph" w:customStyle="1" w:styleId="20">
    <w:name w:val="Уровень2"/>
    <w:basedOn w:val="a"/>
    <w:qFormat/>
    <w:rsid w:val="00FC1F9C"/>
    <w:pPr>
      <w:numPr>
        <w:ilvl w:val="1"/>
        <w:numId w:val="12"/>
      </w:numPr>
    </w:pPr>
  </w:style>
  <w:style w:type="paragraph" w:customStyle="1" w:styleId="3">
    <w:name w:val="Уровень3"/>
    <w:basedOn w:val="a"/>
    <w:qFormat/>
    <w:rsid w:val="00FC1F9C"/>
    <w:pPr>
      <w:numPr>
        <w:ilvl w:val="2"/>
        <w:numId w:val="12"/>
      </w:numPr>
    </w:pPr>
  </w:style>
  <w:style w:type="paragraph" w:customStyle="1" w:styleId="4">
    <w:name w:val="Уровень4"/>
    <w:basedOn w:val="a"/>
    <w:qFormat/>
    <w:rsid w:val="00FC1F9C"/>
    <w:pPr>
      <w:numPr>
        <w:ilvl w:val="3"/>
        <w:numId w:val="12"/>
      </w:numPr>
    </w:pPr>
  </w:style>
  <w:style w:type="paragraph" w:customStyle="1" w:styleId="11">
    <w:name w:val="Абзац списка1"/>
    <w:basedOn w:val="a"/>
    <w:uiPriority w:val="34"/>
    <w:qFormat/>
    <w:rsid w:val="00FC1F9C"/>
    <w:pPr>
      <w:spacing w:after="200" w:line="276" w:lineRule="auto"/>
      <w:ind w:left="720"/>
      <w:contextualSpacing/>
    </w:pPr>
    <w:rPr>
      <w:rFonts w:ascii="Calibri" w:hAnsi="Calibri"/>
      <w:szCs w:val="22"/>
      <w:lang w:val="en-US" w:eastAsia="en-US" w:bidi="en-US"/>
    </w:rPr>
  </w:style>
  <w:style w:type="paragraph" w:customStyle="1" w:styleId="2">
    <w:name w:val="марк_ур2"/>
    <w:basedOn w:val="a"/>
    <w:qFormat/>
    <w:rsid w:val="00FC1F9C"/>
    <w:pPr>
      <w:numPr>
        <w:numId w:val="13"/>
      </w:numPr>
    </w:pPr>
  </w:style>
  <w:style w:type="paragraph" w:customStyle="1" w:styleId="unnumb2">
    <w:name w:val="unnumb2"/>
    <w:basedOn w:val="a"/>
    <w:qFormat/>
    <w:rsid w:val="00FC1F9C"/>
    <w:pPr>
      <w:spacing w:before="60" w:after="60"/>
      <w:ind w:left="432" w:hanging="432"/>
    </w:pPr>
  </w:style>
  <w:style w:type="paragraph" w:customStyle="1" w:styleId="Tier1">
    <w:name w:val="Tier 1"/>
    <w:basedOn w:val="a"/>
    <w:next w:val="a"/>
    <w:qFormat/>
    <w:rsid w:val="00FC1F9C"/>
    <w:pPr>
      <w:numPr>
        <w:numId w:val="17"/>
      </w:numPr>
      <w:spacing w:after="100" w:afterAutospacing="1" w:line="288" w:lineRule="auto"/>
    </w:pPr>
    <w:rPr>
      <w:rFonts w:ascii="Cambria" w:hAnsi="Cambria"/>
      <w:b/>
      <w:caps/>
      <w:sz w:val="28"/>
      <w:szCs w:val="24"/>
      <w:lang w:eastAsia="en-US" w:bidi="en-US"/>
    </w:rPr>
  </w:style>
  <w:style w:type="paragraph" w:customStyle="1" w:styleId="Tier2">
    <w:name w:val="Tier 2"/>
    <w:basedOn w:val="a"/>
    <w:qFormat/>
    <w:rsid w:val="00FC1F9C"/>
    <w:pPr>
      <w:numPr>
        <w:ilvl w:val="1"/>
        <w:numId w:val="17"/>
      </w:numPr>
      <w:spacing w:after="100" w:afterAutospacing="1" w:line="288" w:lineRule="auto"/>
    </w:pPr>
    <w:rPr>
      <w:sz w:val="24"/>
      <w:szCs w:val="24"/>
      <w:lang w:val="en-US" w:eastAsia="en-US" w:bidi="en-US"/>
    </w:rPr>
  </w:style>
  <w:style w:type="paragraph" w:customStyle="1" w:styleId="Tier3">
    <w:name w:val="Tier 3"/>
    <w:basedOn w:val="a"/>
    <w:qFormat/>
    <w:rsid w:val="00FC1F9C"/>
    <w:pPr>
      <w:numPr>
        <w:ilvl w:val="2"/>
        <w:numId w:val="17"/>
      </w:numPr>
      <w:spacing w:after="100" w:afterAutospacing="1" w:line="288" w:lineRule="auto"/>
    </w:pPr>
    <w:rPr>
      <w:sz w:val="24"/>
      <w:szCs w:val="24"/>
      <w:lang w:val="en-US" w:eastAsia="en-US" w:bidi="en-US"/>
    </w:rPr>
  </w:style>
  <w:style w:type="paragraph" w:customStyle="1" w:styleId="Tier4">
    <w:name w:val="Tier 4"/>
    <w:basedOn w:val="Tier3"/>
    <w:qFormat/>
    <w:rsid w:val="00FC1F9C"/>
    <w:pPr>
      <w:numPr>
        <w:ilvl w:val="3"/>
      </w:numPr>
    </w:pPr>
    <w:rPr>
      <w:bCs/>
      <w:lang w:val="ru-RU"/>
    </w:rPr>
  </w:style>
  <w:style w:type="paragraph" w:customStyle="1" w:styleId="-">
    <w:name w:val="А [маркер -]"/>
    <w:basedOn w:val="a"/>
    <w:qFormat/>
    <w:rsid w:val="00FC1F9C"/>
    <w:pPr>
      <w:numPr>
        <w:numId w:val="18"/>
      </w:numPr>
      <w:tabs>
        <w:tab w:val="left" w:pos="1134"/>
      </w:tabs>
      <w:spacing w:after="120"/>
    </w:pPr>
    <w:rPr>
      <w:sz w:val="24"/>
      <w:szCs w:val="28"/>
    </w:rPr>
  </w:style>
  <w:style w:type="paragraph" w:customStyle="1" w:styleId="12">
    <w:name w:val="_Заг.1"/>
    <w:next w:val="a"/>
    <w:rsid w:val="00564AA7"/>
    <w:pPr>
      <w:pageBreakBefore/>
      <w:suppressAutoHyphens/>
      <w:spacing w:before="360" w:after="240"/>
      <w:outlineLvl w:val="0"/>
    </w:pPr>
    <w:rPr>
      <w:rFonts w:ascii="Arial" w:hAnsi="Arial" w:cs="Arial"/>
      <w:b/>
      <w:bCs/>
      <w:sz w:val="30"/>
      <w:szCs w:val="32"/>
    </w:rPr>
  </w:style>
  <w:style w:type="character" w:customStyle="1" w:styleId="apple-style-span">
    <w:name w:val="apple-style-span"/>
    <w:rsid w:val="00564AA7"/>
  </w:style>
  <w:style w:type="paragraph" w:styleId="a6">
    <w:name w:val="header"/>
    <w:basedOn w:val="a"/>
    <w:link w:val="a7"/>
    <w:uiPriority w:val="99"/>
    <w:unhideWhenUsed/>
    <w:rsid w:val="00564AA7"/>
    <w:pPr>
      <w:tabs>
        <w:tab w:val="center" w:pos="4677"/>
        <w:tab w:val="right" w:pos="9355"/>
      </w:tabs>
    </w:pPr>
  </w:style>
  <w:style w:type="character" w:customStyle="1" w:styleId="a7">
    <w:name w:val="Верхний колонтитул Знак"/>
    <w:basedOn w:val="a0"/>
    <w:link w:val="a6"/>
    <w:uiPriority w:val="99"/>
    <w:rsid w:val="00564AA7"/>
  </w:style>
  <w:style w:type="paragraph" w:styleId="a8">
    <w:name w:val="footer"/>
    <w:basedOn w:val="a"/>
    <w:link w:val="a9"/>
    <w:uiPriority w:val="99"/>
    <w:unhideWhenUsed/>
    <w:rsid w:val="00564AA7"/>
    <w:pPr>
      <w:tabs>
        <w:tab w:val="center" w:pos="4677"/>
        <w:tab w:val="right" w:pos="9355"/>
      </w:tabs>
    </w:pPr>
  </w:style>
  <w:style w:type="character" w:customStyle="1" w:styleId="a9">
    <w:name w:val="Нижний колонтитул Знак"/>
    <w:basedOn w:val="a0"/>
    <w:link w:val="a8"/>
    <w:uiPriority w:val="99"/>
    <w:rsid w:val="00564AA7"/>
  </w:style>
  <w:style w:type="paragraph" w:customStyle="1" w:styleId="mt">
    <w:name w:val="mt (абзац)"/>
    <w:basedOn w:val="a"/>
    <w:rsid w:val="001F450D"/>
    <w:pPr>
      <w:autoSpaceDE/>
      <w:autoSpaceDN/>
      <w:spacing w:before="120" w:after="120" w:line="288" w:lineRule="auto"/>
      <w:ind w:firstLine="709"/>
      <w:jc w:val="both"/>
      <w:textAlignment w:val="baseline"/>
    </w:pPr>
    <w:rPr>
      <w:sz w:val="22"/>
      <w:szCs w:val="24"/>
    </w:rPr>
  </w:style>
  <w:style w:type="paragraph" w:styleId="HTML">
    <w:name w:val="HTML Preformatted"/>
    <w:basedOn w:val="a"/>
    <w:link w:val="HTML0"/>
    <w:uiPriority w:val="99"/>
    <w:semiHidden/>
    <w:unhideWhenUsed/>
    <w:rsid w:val="000B2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link w:val="HTML"/>
    <w:uiPriority w:val="99"/>
    <w:semiHidden/>
    <w:rsid w:val="000B2B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7666">
      <w:bodyDiv w:val="1"/>
      <w:marLeft w:val="0"/>
      <w:marRight w:val="0"/>
      <w:marTop w:val="0"/>
      <w:marBottom w:val="0"/>
      <w:divBdr>
        <w:top w:val="none" w:sz="0" w:space="0" w:color="auto"/>
        <w:left w:val="none" w:sz="0" w:space="0" w:color="auto"/>
        <w:bottom w:val="none" w:sz="0" w:space="0" w:color="auto"/>
        <w:right w:val="none" w:sz="0" w:space="0" w:color="auto"/>
      </w:divBdr>
    </w:div>
    <w:div w:id="579294195">
      <w:bodyDiv w:val="1"/>
      <w:marLeft w:val="0"/>
      <w:marRight w:val="0"/>
      <w:marTop w:val="0"/>
      <w:marBottom w:val="0"/>
      <w:divBdr>
        <w:top w:val="none" w:sz="0" w:space="0" w:color="auto"/>
        <w:left w:val="none" w:sz="0" w:space="0" w:color="auto"/>
        <w:bottom w:val="none" w:sz="0" w:space="0" w:color="auto"/>
        <w:right w:val="none" w:sz="0" w:space="0" w:color="auto"/>
      </w:divBdr>
    </w:div>
    <w:div w:id="15961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raamyan\AppData\Local\Temp\v8_2DED_10.tm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v8_2DED_10.tmp</Template>
  <TotalTime>0</TotalTime>
  <Pages>1</Pages>
  <Words>659</Words>
  <Characters>3759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ООО Микротест</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Абраамян Сирануш Нверовна</dc:creator>
  <cp:keywords/>
  <dc:description/>
  <cp:lastModifiedBy>Корскова Евгения Александровна</cp:lastModifiedBy>
  <cp:revision>2</cp:revision>
  <dcterms:created xsi:type="dcterms:W3CDTF">2023-06-14T11:46:00Z</dcterms:created>
  <dcterms:modified xsi:type="dcterms:W3CDTF">2023-06-14T11:46:00Z</dcterms:modified>
</cp:coreProperties>
</file>